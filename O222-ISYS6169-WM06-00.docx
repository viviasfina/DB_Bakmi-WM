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54479BAD"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6375B202" w14:textId="77777777" w:rsidR="004A1E70" w:rsidRDefault="004A1E70" w:rsidP="004A1E70">
            <w:pPr>
              <w:rPr>
                <w:rFonts w:asciiTheme="majorHAnsi" w:eastAsiaTheme="majorEastAsia" w:hAnsiTheme="majorHAnsi" w:cstheme="majorBidi"/>
                <w:b/>
                <w:bCs/>
                <w:iCs/>
              </w:rPr>
            </w:pPr>
            <w:r>
              <w:rPr>
                <w:rFonts w:ascii="Arial Narrow" w:hAnsi="Arial Narrow" w:cs="Tahoma"/>
                <w:sz w:val="36"/>
              </w:rPr>
              <w:t>ISYS6169 | ISYS6169001</w:t>
            </w:r>
          </w:p>
          <w:p w14:paraId="36656A16" w14:textId="4A4D9AD0" w:rsidR="00235C36" w:rsidRPr="00876A58" w:rsidRDefault="00680630" w:rsidP="00B67595">
            <w:pPr>
              <w:pStyle w:val="Header"/>
              <w:rPr>
                <w:rFonts w:ascii="Arial Narrow" w:hAnsi="Arial Narrow" w:cs="Tahoma"/>
                <w:sz w:val="36"/>
                <w:lang w:val="id-ID"/>
              </w:rPr>
            </w:pPr>
            <w:r>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58B3BA8D" w:rsidR="00F80742" w:rsidRPr="00DF718C" w:rsidRDefault="00680630" w:rsidP="008B08C6">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21204B7F" w:rsidR="000732DF" w:rsidRPr="0036420F" w:rsidRDefault="00B726D4" w:rsidP="000732DF">
            <w:pPr>
              <w:jc w:val="right"/>
              <w:rPr>
                <w:rFonts w:ascii="Arial" w:hAnsi="Arial" w:cs="Arial"/>
                <w:b/>
                <w:sz w:val="20"/>
              </w:rPr>
            </w:pPr>
            <w:r w:rsidRPr="00B726D4">
              <w:rPr>
                <w:rFonts w:ascii="Arial" w:hAnsi="Arial" w:cs="Arial"/>
                <w:b/>
                <w:sz w:val="20"/>
              </w:rPr>
              <w:t>O222-ISYS6169-WM06-00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7757C9F4" w:rsidR="00535DA7" w:rsidRPr="00680630"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680630">
              <w:rPr>
                <w:rFonts w:ascii="Arial" w:hAnsi="Arial" w:cs="Arial"/>
                <w:i/>
                <w:sz w:val="18"/>
                <w:szCs w:val="18"/>
              </w:rPr>
              <w:t>2021</w:t>
            </w:r>
            <w:r w:rsidRPr="008B08C6">
              <w:rPr>
                <w:rFonts w:ascii="Arial" w:hAnsi="Arial" w:cs="Arial"/>
                <w:i/>
                <w:sz w:val="18"/>
                <w:szCs w:val="18"/>
                <w:lang w:val="id-ID"/>
              </w:rPr>
              <w:t>/</w:t>
            </w:r>
            <w:r w:rsidR="00680630">
              <w:rPr>
                <w:rFonts w:ascii="Arial" w:hAnsi="Arial" w:cs="Arial"/>
                <w:i/>
                <w:sz w:val="18"/>
                <w:szCs w:val="18"/>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5463AF58" w14:textId="77777777" w:rsidR="00680630" w:rsidRPr="00BD0E8D" w:rsidRDefault="00680630" w:rsidP="00680630">
      <w:pPr>
        <w:numPr>
          <w:ilvl w:val="0"/>
          <w:numId w:val="10"/>
        </w:numPr>
        <w:tabs>
          <w:tab w:val="clear" w:pos="720"/>
          <w:tab w:val="num" w:pos="540"/>
        </w:tabs>
        <w:spacing w:line="360" w:lineRule="auto"/>
        <w:ind w:left="360"/>
        <w:jc w:val="both"/>
        <w:rPr>
          <w:lang w:val="id-ID"/>
        </w:rPr>
      </w:pPr>
      <w:r w:rsidRPr="00BD0E8D">
        <w:rPr>
          <w:lang w:val="id-ID"/>
        </w:rPr>
        <w:t>Seluruh kel</w:t>
      </w:r>
      <w:r>
        <w:rPr>
          <w:lang w:val="id-ID"/>
        </w:rPr>
        <w:t>ompok tidak diperkenankan untuk</w:t>
      </w:r>
      <w:r w:rsidRPr="00BD0E8D">
        <w:rPr>
          <w:lang w:val="id-ID"/>
        </w:rPr>
        <w:t>:</w:t>
      </w:r>
    </w:p>
    <w:p w14:paraId="0F4AB1DE" w14:textId="77777777" w:rsidR="00680630" w:rsidRPr="000C3329" w:rsidRDefault="00680630" w:rsidP="00680630">
      <w:pPr>
        <w:spacing w:line="360" w:lineRule="auto"/>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3F963E88" w14:textId="77777777" w:rsidR="00680630" w:rsidRPr="00C424D7" w:rsidRDefault="00680630" w:rsidP="00680630">
      <w:pPr>
        <w:numPr>
          <w:ilvl w:val="2"/>
          <w:numId w:val="11"/>
        </w:numPr>
        <w:tabs>
          <w:tab w:val="clear" w:pos="2160"/>
        </w:tabs>
        <w:spacing w:line="360" w:lineRule="auto"/>
        <w:ind w:left="720"/>
        <w:jc w:val="both"/>
        <w:rPr>
          <w:lang w:val="id-ID"/>
        </w:rPr>
      </w:pPr>
      <w:r w:rsidRPr="00C424D7">
        <w:rPr>
          <w:lang w:val="id-ID"/>
        </w:rPr>
        <w:t>Me</w:t>
      </w:r>
      <w:r w:rsidRPr="00C424D7">
        <w:t>lihat</w:t>
      </w:r>
      <w:r w:rsidRPr="00C424D7">
        <w:rPr>
          <w:lang w:val="id-ID"/>
        </w:rPr>
        <w:t xml:space="preserve"> </w:t>
      </w:r>
      <w:r w:rsidRPr="00C424D7">
        <w:t>sebagian atau seluruh proyek kelompok lain</w:t>
      </w:r>
      <w:r w:rsidRPr="00C424D7">
        <w:rPr>
          <w:lang w:val="id-ID"/>
        </w:rPr>
        <w:t>,</w:t>
      </w:r>
    </w:p>
    <w:p w14:paraId="01E9B9AE" w14:textId="77777777" w:rsidR="00680630" w:rsidRPr="000C3329" w:rsidRDefault="00680630" w:rsidP="00680630">
      <w:pPr>
        <w:spacing w:line="360" w:lineRule="auto"/>
        <w:ind w:left="720"/>
        <w:jc w:val="both"/>
        <w:rPr>
          <w:rStyle w:val="longtext"/>
          <w:rFonts w:ascii="Trebuchet MS" w:hAnsi="Trebuchet MS"/>
          <w:i/>
          <w:iCs/>
        </w:rPr>
      </w:pPr>
      <w:r w:rsidRPr="000C3329">
        <w:rPr>
          <w:rStyle w:val="longtext"/>
          <w:i/>
          <w:sz w:val="18"/>
          <w:szCs w:val="18"/>
        </w:rPr>
        <w:t xml:space="preserve">Seeing a part or the whole project from </w:t>
      </w:r>
      <w:r>
        <w:rPr>
          <w:rStyle w:val="longtext"/>
          <w:i/>
          <w:sz w:val="18"/>
          <w:szCs w:val="18"/>
        </w:rPr>
        <w:t>an</w:t>
      </w:r>
      <w:r w:rsidRPr="000C3329">
        <w:rPr>
          <w:rStyle w:val="longtext"/>
          <w:i/>
          <w:sz w:val="18"/>
          <w:szCs w:val="18"/>
        </w:rPr>
        <w:t>other groups</w:t>
      </w:r>
    </w:p>
    <w:p w14:paraId="7E850C9E" w14:textId="77777777" w:rsidR="00680630" w:rsidRPr="00C424D7" w:rsidRDefault="00680630" w:rsidP="00680630">
      <w:pPr>
        <w:numPr>
          <w:ilvl w:val="2"/>
          <w:numId w:val="11"/>
        </w:numPr>
        <w:tabs>
          <w:tab w:val="clear" w:pos="2160"/>
        </w:tabs>
        <w:spacing w:line="360" w:lineRule="auto"/>
        <w:ind w:left="720"/>
        <w:jc w:val="both"/>
        <w:rPr>
          <w:lang w:val="id-ID"/>
        </w:rPr>
      </w:pPr>
      <w:r w:rsidRPr="00C424D7">
        <w:t>Menyadur sebagian maupun seluruh proyek dari buku</w:t>
      </w:r>
      <w:r w:rsidRPr="00C424D7">
        <w:rPr>
          <w:lang w:val="id-ID"/>
        </w:rPr>
        <w:t>,</w:t>
      </w:r>
    </w:p>
    <w:p w14:paraId="51420362" w14:textId="77777777" w:rsidR="00680630" w:rsidRPr="000C3329" w:rsidRDefault="00680630" w:rsidP="00680630">
      <w:pPr>
        <w:spacing w:line="360" w:lineRule="auto"/>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6C88AC6D" w14:textId="77777777" w:rsidR="00680630" w:rsidRPr="00C424D7" w:rsidRDefault="00680630" w:rsidP="00680630">
      <w:pPr>
        <w:numPr>
          <w:ilvl w:val="2"/>
          <w:numId w:val="11"/>
        </w:numPr>
        <w:spacing w:line="360" w:lineRule="auto"/>
        <w:ind w:left="720"/>
        <w:jc w:val="both"/>
        <w:rPr>
          <w:lang w:val="id-ID"/>
        </w:rPr>
      </w:pPr>
      <w:r w:rsidRPr="00C424D7">
        <w:rPr>
          <w:lang w:val="id-ID"/>
        </w:rPr>
        <w:t>Mendownload sebagian maupun seluruh proyek</w:t>
      </w:r>
      <w:r w:rsidRPr="00C424D7">
        <w:t xml:space="preserve"> dari internet</w:t>
      </w:r>
      <w:r w:rsidRPr="00C424D7">
        <w:rPr>
          <w:lang w:val="id-ID"/>
        </w:rPr>
        <w:t>,</w:t>
      </w:r>
    </w:p>
    <w:p w14:paraId="524BCC08" w14:textId="77777777" w:rsidR="00680630" w:rsidRPr="000C3329" w:rsidRDefault="00680630" w:rsidP="00680630">
      <w:pPr>
        <w:spacing w:line="360" w:lineRule="auto"/>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40DF2141" w14:textId="77777777" w:rsidR="00680630" w:rsidRPr="00BD0E8D" w:rsidRDefault="00680630" w:rsidP="00680630">
      <w:pPr>
        <w:numPr>
          <w:ilvl w:val="2"/>
          <w:numId w:val="11"/>
        </w:numPr>
        <w:spacing w:line="360" w:lineRule="auto"/>
        <w:ind w:left="720"/>
        <w:jc w:val="both"/>
        <w:rPr>
          <w:lang w:val="id-ID"/>
        </w:rPr>
      </w:pPr>
      <w:r w:rsidRPr="00BD0E8D">
        <w:rPr>
          <w:lang w:val="id-ID"/>
        </w:rPr>
        <w:t xml:space="preserve">Mengerjakan soal </w:t>
      </w:r>
      <w:r>
        <w:t>ya</w:t>
      </w:r>
      <w:r w:rsidRPr="00BD0E8D">
        <w:rPr>
          <w:lang w:val="id-ID"/>
        </w:rPr>
        <w:t>ng tidak sesuai dengan tema yang ada di soal proyek,</w:t>
      </w:r>
    </w:p>
    <w:p w14:paraId="4B0B85FE" w14:textId="77777777" w:rsidR="00680630" w:rsidRPr="000C3329" w:rsidRDefault="00680630" w:rsidP="00680630">
      <w:pPr>
        <w:spacing w:line="360" w:lineRule="auto"/>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142030C6" w14:textId="77777777" w:rsidR="00680630" w:rsidRPr="00BD0E8D" w:rsidRDefault="00680630" w:rsidP="00680630">
      <w:pPr>
        <w:numPr>
          <w:ilvl w:val="2"/>
          <w:numId w:val="11"/>
        </w:numPr>
        <w:tabs>
          <w:tab w:val="clear" w:pos="2160"/>
        </w:tabs>
        <w:spacing w:line="360" w:lineRule="auto"/>
        <w:ind w:left="720"/>
        <w:jc w:val="both"/>
        <w:rPr>
          <w:lang w:val="id-ID"/>
        </w:rPr>
      </w:pPr>
      <w:r w:rsidRPr="00BD0E8D">
        <w:rPr>
          <w:lang w:val="id-ID"/>
        </w:rPr>
        <w:t>Melakukan tindakan kecurangan lainnya,</w:t>
      </w:r>
    </w:p>
    <w:p w14:paraId="31FBEB0E" w14:textId="77777777" w:rsidR="00680630" w:rsidRPr="000C3329" w:rsidRDefault="00680630" w:rsidP="00680630">
      <w:pPr>
        <w:spacing w:line="360" w:lineRule="auto"/>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28754ABC" w14:textId="77777777" w:rsidR="00680630" w:rsidRPr="00BD0E8D" w:rsidRDefault="00680630" w:rsidP="00680630">
      <w:pPr>
        <w:numPr>
          <w:ilvl w:val="2"/>
          <w:numId w:val="11"/>
        </w:numPr>
        <w:tabs>
          <w:tab w:val="clear" w:pos="2160"/>
        </w:tabs>
        <w:spacing w:line="360" w:lineRule="auto"/>
        <w:ind w:left="720"/>
        <w:jc w:val="both"/>
      </w:pPr>
      <w:r w:rsidRPr="00BD0E8D">
        <w:rPr>
          <w:lang w:val="id-ID"/>
        </w:rPr>
        <w:t>Secara sengaja maupun tidak sengaja melakukan segala tindakan kelalaian yang menyebabkan hasil karyanya berhasil dicontek oleh orang lain / kelompok lain.</w:t>
      </w:r>
    </w:p>
    <w:p w14:paraId="36C0CF30" w14:textId="77777777" w:rsidR="00680630" w:rsidRPr="000C3329" w:rsidRDefault="00680630" w:rsidP="00680630">
      <w:pPr>
        <w:spacing w:line="360" w:lineRule="auto"/>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1DD92374" w14:textId="77777777" w:rsidR="00680630" w:rsidRPr="00BD0E8D" w:rsidRDefault="00680630" w:rsidP="00680630">
      <w:pPr>
        <w:spacing w:line="360" w:lineRule="auto"/>
        <w:ind w:left="540"/>
        <w:jc w:val="both"/>
        <w:rPr>
          <w:rStyle w:val="longtext"/>
          <w:sz w:val="18"/>
          <w:szCs w:val="18"/>
        </w:rPr>
      </w:pPr>
    </w:p>
    <w:p w14:paraId="2E31E9C4" w14:textId="77777777" w:rsidR="00680630" w:rsidRPr="00BD0E8D" w:rsidRDefault="00680630" w:rsidP="00680630">
      <w:pPr>
        <w:numPr>
          <w:ilvl w:val="0"/>
          <w:numId w:val="10"/>
        </w:numPr>
        <w:tabs>
          <w:tab w:val="clear" w:pos="720"/>
        </w:tabs>
        <w:spacing w:line="360" w:lineRule="auto"/>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4BE1C8C3" w14:textId="77777777" w:rsidR="00680630" w:rsidRPr="00E30D48" w:rsidRDefault="00680630" w:rsidP="00680630">
      <w:pPr>
        <w:spacing w:line="360" w:lineRule="auto"/>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2FDFC266" w14:textId="77777777" w:rsidR="00680630" w:rsidRPr="00BD0E8D" w:rsidRDefault="00680630" w:rsidP="00680630">
      <w:pPr>
        <w:spacing w:line="360" w:lineRule="auto"/>
        <w:ind w:left="360" w:hanging="360"/>
      </w:pPr>
    </w:p>
    <w:p w14:paraId="36318990" w14:textId="77777777" w:rsidR="00680630" w:rsidRPr="00BD0E8D" w:rsidRDefault="00680630" w:rsidP="00680630">
      <w:pPr>
        <w:numPr>
          <w:ilvl w:val="0"/>
          <w:numId w:val="10"/>
        </w:numPr>
        <w:tabs>
          <w:tab w:val="clear" w:pos="720"/>
          <w:tab w:val="num" w:pos="540"/>
        </w:tabs>
        <w:spacing w:line="360" w:lineRule="auto"/>
        <w:ind w:left="360"/>
        <w:jc w:val="both"/>
        <w:rPr>
          <w:lang w:val="id-ID"/>
        </w:rPr>
      </w:pPr>
      <w:r w:rsidRPr="00BD0E8D">
        <w:rPr>
          <w:lang w:val="id-ID"/>
        </w:rPr>
        <w:t>Perhatikan jadwal pengumpulan proyek, segala jenis pengumpulan proyek di luar jadwal tidak dilayani.</w:t>
      </w:r>
    </w:p>
    <w:p w14:paraId="2577303B" w14:textId="77777777" w:rsidR="00680630" w:rsidRPr="00E30D48" w:rsidRDefault="00680630" w:rsidP="00680630">
      <w:pPr>
        <w:tabs>
          <w:tab w:val="left" w:pos="540"/>
        </w:tabs>
        <w:spacing w:line="360" w:lineRule="auto"/>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688215E2" w14:textId="77777777" w:rsidR="00680630" w:rsidRDefault="00680630" w:rsidP="00680630">
      <w:pPr>
        <w:spacing w:line="360" w:lineRule="auto"/>
        <w:jc w:val="both"/>
        <w:rPr>
          <w:rStyle w:val="longtext"/>
          <w:i/>
          <w:sz w:val="18"/>
          <w:szCs w:val="18"/>
        </w:rPr>
      </w:pPr>
    </w:p>
    <w:p w14:paraId="618E5FC2" w14:textId="77777777" w:rsidR="00680630" w:rsidRDefault="00680630" w:rsidP="00680630">
      <w:pPr>
        <w:numPr>
          <w:ilvl w:val="0"/>
          <w:numId w:val="10"/>
        </w:numPr>
        <w:tabs>
          <w:tab w:val="clear" w:pos="720"/>
          <w:tab w:val="num" w:pos="540"/>
        </w:tabs>
        <w:spacing w:line="360" w:lineRule="auto"/>
        <w:ind w:left="360"/>
        <w:jc w:val="both"/>
        <w:rPr>
          <w:lang w:val="id-ID"/>
        </w:rPr>
      </w:pPr>
      <w:r>
        <w:rPr>
          <w:lang w:val="id-ID" w:eastAsia="x-none"/>
        </w:rPr>
        <w:t>Bila Anda tidak membaca peraturan ini, maka Anda dianggap telah membaca dan menyetujuinya</w:t>
      </w:r>
    </w:p>
    <w:p w14:paraId="2DFC7B75" w14:textId="77777777" w:rsidR="00680630" w:rsidRPr="007A56E2" w:rsidRDefault="00680630" w:rsidP="00680630">
      <w:pPr>
        <w:spacing w:line="360" w:lineRule="auto"/>
        <w:ind w:left="360"/>
        <w:jc w:val="both"/>
        <w:rPr>
          <w:lang w:val="id-ID"/>
        </w:rPr>
      </w:pPr>
      <w:r w:rsidRPr="007A56E2">
        <w:rPr>
          <w:i/>
          <w:sz w:val="20"/>
          <w:szCs w:val="20"/>
          <w:lang w:val="id-ID" w:eastAsia="x-none"/>
        </w:rPr>
        <w:t xml:space="preserve">If you </w:t>
      </w:r>
      <w:r w:rsidRPr="007A56E2">
        <w:rPr>
          <w:i/>
          <w:sz w:val="20"/>
          <w:szCs w:val="20"/>
          <w:lang w:val="x-none" w:eastAsia="x-none"/>
        </w:rPr>
        <w:t xml:space="preserve">have </w:t>
      </w:r>
      <w:r w:rsidRPr="007A56E2">
        <w:rPr>
          <w:i/>
          <w:sz w:val="20"/>
          <w:szCs w:val="20"/>
          <w:lang w:val="id-ID" w:eastAsia="x-none"/>
        </w:rPr>
        <w:t xml:space="preserve">missed to read these regulations, </w:t>
      </w:r>
      <w:r w:rsidRPr="007A56E2">
        <w:rPr>
          <w:i/>
          <w:sz w:val="20"/>
          <w:szCs w:val="20"/>
          <w:lang w:val="x-none" w:eastAsia="x-none"/>
        </w:rPr>
        <w:t xml:space="preserve">so </w:t>
      </w:r>
      <w:r w:rsidRPr="007A56E2">
        <w:rPr>
          <w:i/>
          <w:sz w:val="20"/>
          <w:szCs w:val="20"/>
          <w:shd w:val="clear" w:color="auto" w:fill="FFFFFF"/>
          <w:lang w:val="id-ID" w:eastAsia="x-none"/>
        </w:rPr>
        <w:t>you are considered to have read and agree</w:t>
      </w:r>
      <w:r w:rsidRPr="007A56E2">
        <w:rPr>
          <w:i/>
          <w:sz w:val="20"/>
          <w:szCs w:val="20"/>
          <w:shd w:val="clear" w:color="auto" w:fill="FFFFFF"/>
          <w:lang w:val="x-none" w:eastAsia="x-none"/>
        </w:rPr>
        <w:t>d</w:t>
      </w:r>
      <w:r w:rsidRPr="007A56E2">
        <w:rPr>
          <w:i/>
          <w:sz w:val="20"/>
          <w:szCs w:val="20"/>
          <w:shd w:val="clear" w:color="auto" w:fill="FFFFFF"/>
          <w:lang w:val="id-ID" w:eastAsia="x-none"/>
        </w:rPr>
        <w:t xml:space="preserve"> </w:t>
      </w:r>
      <w:r w:rsidRPr="007A56E2">
        <w:rPr>
          <w:i/>
          <w:sz w:val="20"/>
          <w:szCs w:val="20"/>
          <w:shd w:val="clear" w:color="auto" w:fill="FFFFFF"/>
          <w:lang w:val="x-none" w:eastAsia="x-none"/>
        </w:rPr>
        <w:t>on</w:t>
      </w:r>
      <w:r w:rsidRPr="007A56E2">
        <w:rPr>
          <w:i/>
          <w:sz w:val="20"/>
          <w:szCs w:val="20"/>
          <w:shd w:val="clear" w:color="auto" w:fill="FFFFFF"/>
          <w:lang w:val="id-ID" w:eastAsia="x-none"/>
        </w:rPr>
        <w:t xml:space="preserve"> it</w:t>
      </w:r>
    </w:p>
    <w:p w14:paraId="4A18F326" w14:textId="77777777" w:rsidR="00680630" w:rsidRPr="00B57FC4" w:rsidRDefault="00680630" w:rsidP="00680630">
      <w:pPr>
        <w:spacing w:line="360" w:lineRule="auto"/>
        <w:jc w:val="both"/>
        <w:rPr>
          <w:rStyle w:val="longtext"/>
          <w:i/>
          <w:sz w:val="18"/>
          <w:szCs w:val="18"/>
        </w:rPr>
      </w:pPr>
    </w:p>
    <w:p w14:paraId="3A34C2C2" w14:textId="77777777" w:rsidR="00680630" w:rsidRPr="00BE3C75" w:rsidRDefault="00680630" w:rsidP="00680630">
      <w:pPr>
        <w:numPr>
          <w:ilvl w:val="0"/>
          <w:numId w:val="10"/>
        </w:numPr>
        <w:tabs>
          <w:tab w:val="clear" w:pos="720"/>
          <w:tab w:val="num" w:pos="540"/>
        </w:tabs>
        <w:spacing w:line="360" w:lineRule="auto"/>
        <w:ind w:left="360"/>
        <w:jc w:val="both"/>
        <w:rPr>
          <w:lang w:val="id-ID"/>
        </w:rPr>
      </w:pPr>
      <w:r w:rsidRPr="00BE3C75">
        <w:rPr>
          <w:lang w:val="id-ID"/>
        </w:rPr>
        <w:lastRenderedPageBreak/>
        <w:t>Persentase penilaiaan</w:t>
      </w:r>
      <w:r>
        <w:rPr>
          <w:lang w:val="id-ID"/>
        </w:rPr>
        <w:t xml:space="preserve"> untuk matakuliah in</w:t>
      </w:r>
      <w:r>
        <w:t>i</w:t>
      </w:r>
      <w:r w:rsidRPr="00BE3C75">
        <w:rPr>
          <w:lang w:val="id-ID"/>
        </w:rPr>
        <w:t xml:space="preserve"> adalah sebagai berikut: </w:t>
      </w:r>
    </w:p>
    <w:p w14:paraId="15207109" w14:textId="77777777" w:rsidR="00680630" w:rsidRDefault="00680630" w:rsidP="00680630">
      <w:pPr>
        <w:spacing w:line="360" w:lineRule="auto"/>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tbl>
      <w:tblPr>
        <w:tblStyle w:val="TableGrid"/>
        <w:tblW w:w="0" w:type="auto"/>
        <w:tblInd w:w="468" w:type="dxa"/>
        <w:tblLook w:val="04A0" w:firstRow="1" w:lastRow="0" w:firstColumn="1" w:lastColumn="0" w:noHBand="0" w:noVBand="1"/>
      </w:tblPr>
      <w:tblGrid>
        <w:gridCol w:w="1800"/>
        <w:gridCol w:w="1800"/>
        <w:gridCol w:w="1800"/>
      </w:tblGrid>
      <w:tr w:rsidR="00680630" w:rsidRPr="002B1798" w14:paraId="246D290E" w14:textId="77777777" w:rsidTr="00C42378">
        <w:tc>
          <w:tcPr>
            <w:tcW w:w="1800" w:type="dxa"/>
            <w:shd w:val="clear" w:color="auto" w:fill="D9D9D9" w:themeFill="background1" w:themeFillShade="D9"/>
          </w:tcPr>
          <w:p w14:paraId="189D109B" w14:textId="77777777" w:rsidR="00680630" w:rsidRPr="002B1798" w:rsidRDefault="00680630" w:rsidP="00C42378">
            <w:pPr>
              <w:jc w:val="center"/>
              <w:rPr>
                <w:b/>
                <w:bCs/>
              </w:rPr>
            </w:pPr>
            <w:r w:rsidRPr="002B1798">
              <w:rPr>
                <w:b/>
                <w:bCs/>
              </w:rPr>
              <w:t>Tugas Mandiri</w:t>
            </w:r>
          </w:p>
          <w:p w14:paraId="5C92D5D6" w14:textId="77777777" w:rsidR="00680630" w:rsidRPr="002B1798" w:rsidRDefault="00680630" w:rsidP="00C42378">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0822502E" w14:textId="77777777" w:rsidR="00680630" w:rsidRPr="002B1798" w:rsidRDefault="00680630" w:rsidP="00C42378">
            <w:pPr>
              <w:jc w:val="center"/>
              <w:rPr>
                <w:b/>
                <w:bCs/>
              </w:rPr>
            </w:pPr>
            <w:r w:rsidRPr="002B1798">
              <w:rPr>
                <w:b/>
                <w:bCs/>
              </w:rPr>
              <w:t>Proyek</w:t>
            </w:r>
          </w:p>
          <w:p w14:paraId="276ABB98" w14:textId="77777777" w:rsidR="00680630" w:rsidRPr="002B1798" w:rsidRDefault="00680630" w:rsidP="00C42378">
            <w:pPr>
              <w:jc w:val="center"/>
              <w:rPr>
                <w:bCs/>
                <w:i/>
                <w:sz w:val="18"/>
                <w:szCs w:val="18"/>
              </w:rPr>
            </w:pPr>
            <w:r w:rsidRPr="002B1798">
              <w:rPr>
                <w:bCs/>
                <w:i/>
                <w:sz w:val="18"/>
                <w:szCs w:val="18"/>
              </w:rPr>
              <w:t>Project</w:t>
            </w:r>
          </w:p>
        </w:tc>
        <w:tc>
          <w:tcPr>
            <w:tcW w:w="1800" w:type="dxa"/>
            <w:shd w:val="clear" w:color="auto" w:fill="D9D9D9" w:themeFill="background1" w:themeFillShade="D9"/>
          </w:tcPr>
          <w:p w14:paraId="44AB899D" w14:textId="77777777" w:rsidR="00680630" w:rsidRPr="002B1798" w:rsidRDefault="00680630" w:rsidP="00C42378">
            <w:pPr>
              <w:jc w:val="center"/>
              <w:rPr>
                <w:b/>
                <w:bCs/>
              </w:rPr>
            </w:pPr>
            <w:r w:rsidRPr="002B1798">
              <w:rPr>
                <w:b/>
                <w:bCs/>
              </w:rPr>
              <w:t>UAP</w:t>
            </w:r>
          </w:p>
          <w:p w14:paraId="03CB2C3F" w14:textId="77777777" w:rsidR="00680630" w:rsidRPr="002B1798" w:rsidRDefault="00680630" w:rsidP="00C42378">
            <w:pPr>
              <w:jc w:val="center"/>
              <w:rPr>
                <w:bCs/>
                <w:i/>
                <w:sz w:val="18"/>
                <w:szCs w:val="18"/>
              </w:rPr>
            </w:pPr>
            <w:r w:rsidRPr="002B1798">
              <w:rPr>
                <w:bCs/>
                <w:i/>
                <w:sz w:val="18"/>
                <w:szCs w:val="18"/>
              </w:rPr>
              <w:t>Final Exam</w:t>
            </w:r>
          </w:p>
        </w:tc>
      </w:tr>
      <w:tr w:rsidR="00680630" w14:paraId="3872BC6E" w14:textId="77777777" w:rsidTr="00C42378">
        <w:trPr>
          <w:trHeight w:val="422"/>
        </w:trPr>
        <w:tc>
          <w:tcPr>
            <w:tcW w:w="1800" w:type="dxa"/>
            <w:vAlign w:val="center"/>
          </w:tcPr>
          <w:p w14:paraId="0ACCD275" w14:textId="41D1C270" w:rsidR="00680630" w:rsidRPr="007D1546" w:rsidRDefault="007D1546" w:rsidP="00C42378">
            <w:pPr>
              <w:jc w:val="center"/>
              <w:rPr>
                <w:bCs/>
              </w:rPr>
            </w:pPr>
            <w:r w:rsidRPr="007D1546">
              <w:rPr>
                <w:bCs/>
              </w:rPr>
              <w:t>30</w:t>
            </w:r>
            <w:r w:rsidR="00680630" w:rsidRPr="007D1546">
              <w:rPr>
                <w:bCs/>
              </w:rPr>
              <w:t>%</w:t>
            </w:r>
          </w:p>
        </w:tc>
        <w:tc>
          <w:tcPr>
            <w:tcW w:w="1800" w:type="dxa"/>
            <w:vAlign w:val="center"/>
          </w:tcPr>
          <w:p w14:paraId="6EB29A35" w14:textId="202A57C1" w:rsidR="00680630" w:rsidRPr="007D1546" w:rsidRDefault="007D1546" w:rsidP="00C42378">
            <w:pPr>
              <w:jc w:val="center"/>
              <w:rPr>
                <w:bCs/>
              </w:rPr>
            </w:pPr>
            <w:r w:rsidRPr="007D1546">
              <w:rPr>
                <w:bCs/>
              </w:rPr>
              <w:t>3</w:t>
            </w:r>
            <w:r w:rsidR="00680630" w:rsidRPr="007D1546">
              <w:rPr>
                <w:bCs/>
              </w:rPr>
              <w:t>0%</w:t>
            </w:r>
          </w:p>
        </w:tc>
        <w:tc>
          <w:tcPr>
            <w:tcW w:w="1800" w:type="dxa"/>
            <w:vAlign w:val="center"/>
          </w:tcPr>
          <w:p w14:paraId="54D2DCF0" w14:textId="633D18F4" w:rsidR="00680630" w:rsidRPr="007D1546" w:rsidRDefault="007D1546" w:rsidP="00C42378">
            <w:pPr>
              <w:jc w:val="center"/>
              <w:rPr>
                <w:bCs/>
              </w:rPr>
            </w:pPr>
            <w:r w:rsidRPr="007D1546">
              <w:rPr>
                <w:bCs/>
              </w:rPr>
              <w:t>40%</w:t>
            </w:r>
          </w:p>
        </w:tc>
      </w:tr>
    </w:tbl>
    <w:p w14:paraId="24B38840" w14:textId="77777777" w:rsidR="00680630" w:rsidRDefault="00680630" w:rsidP="00680630">
      <w:pPr>
        <w:spacing w:after="200" w:line="276" w:lineRule="auto"/>
        <w:rPr>
          <w:lang w:val="id-ID"/>
        </w:rPr>
      </w:pPr>
      <w:r>
        <w:rPr>
          <w:lang w:val="id-ID"/>
        </w:rPr>
        <w:br w:type="page"/>
      </w:r>
    </w:p>
    <w:p w14:paraId="167ED33F" w14:textId="77777777" w:rsidR="00680630" w:rsidRPr="00571235" w:rsidRDefault="00680630" w:rsidP="00680630">
      <w:pPr>
        <w:numPr>
          <w:ilvl w:val="0"/>
          <w:numId w:val="10"/>
        </w:numPr>
        <w:tabs>
          <w:tab w:val="clear" w:pos="720"/>
          <w:tab w:val="num" w:pos="540"/>
        </w:tabs>
        <w:spacing w:line="360" w:lineRule="auto"/>
        <w:ind w:left="360"/>
        <w:jc w:val="both"/>
        <w:rPr>
          <w:lang w:val="id-ID"/>
        </w:rPr>
      </w:pPr>
      <w:r w:rsidRPr="00BE3C75">
        <w:rPr>
          <w:lang w:val="id-ID"/>
        </w:rPr>
        <w:lastRenderedPageBreak/>
        <w:t xml:space="preserve">Software yang digunakan </w:t>
      </w:r>
      <w:r>
        <w:t xml:space="preserve">pada matakuliah ini adalah sebagai berikut: </w:t>
      </w:r>
    </w:p>
    <w:p w14:paraId="1A7AE31E" w14:textId="77777777" w:rsidR="00680630" w:rsidRDefault="00680630" w:rsidP="00680630">
      <w:pPr>
        <w:spacing w:line="360" w:lineRule="auto"/>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tbl>
      <w:tblPr>
        <w:tblStyle w:val="TableGrid"/>
        <w:tblW w:w="0" w:type="auto"/>
        <w:tblInd w:w="468" w:type="dxa"/>
        <w:tblLook w:val="04A0" w:firstRow="1" w:lastRow="0" w:firstColumn="1" w:lastColumn="0" w:noHBand="0" w:noVBand="1"/>
      </w:tblPr>
      <w:tblGrid>
        <w:gridCol w:w="4410"/>
      </w:tblGrid>
      <w:tr w:rsidR="00680630" w14:paraId="589A2CD8" w14:textId="77777777" w:rsidTr="00C42378">
        <w:trPr>
          <w:trHeight w:val="504"/>
        </w:trPr>
        <w:tc>
          <w:tcPr>
            <w:tcW w:w="4410" w:type="dxa"/>
            <w:shd w:val="clear" w:color="auto" w:fill="D9D9D9" w:themeFill="background1" w:themeFillShade="D9"/>
          </w:tcPr>
          <w:p w14:paraId="7767B775" w14:textId="77777777" w:rsidR="00680630" w:rsidRPr="007E1E52" w:rsidRDefault="00680630" w:rsidP="00C42378">
            <w:pPr>
              <w:jc w:val="center"/>
              <w:rPr>
                <w:b/>
                <w:bCs/>
                <w:szCs w:val="18"/>
              </w:rPr>
            </w:pPr>
            <w:r w:rsidRPr="007E1E52">
              <w:rPr>
                <w:b/>
                <w:bCs/>
                <w:szCs w:val="18"/>
              </w:rPr>
              <w:t>Software</w:t>
            </w:r>
          </w:p>
          <w:p w14:paraId="60F6013B" w14:textId="77777777" w:rsidR="00680630" w:rsidRPr="00290165" w:rsidRDefault="00680630" w:rsidP="00C42378">
            <w:pPr>
              <w:jc w:val="center"/>
              <w:rPr>
                <w:bCs/>
                <w:i/>
                <w:sz w:val="18"/>
                <w:szCs w:val="18"/>
                <w:highlight w:val="yellow"/>
              </w:rPr>
            </w:pPr>
            <w:r w:rsidRPr="007E1E52">
              <w:rPr>
                <w:bCs/>
                <w:i/>
                <w:sz w:val="18"/>
                <w:szCs w:val="18"/>
              </w:rPr>
              <w:t>Software</w:t>
            </w:r>
          </w:p>
        </w:tc>
      </w:tr>
      <w:tr w:rsidR="00680630" w14:paraId="7DEF5E65" w14:textId="77777777" w:rsidTr="00C42378">
        <w:trPr>
          <w:trHeight w:val="773"/>
        </w:trPr>
        <w:tc>
          <w:tcPr>
            <w:tcW w:w="4410" w:type="dxa"/>
            <w:vAlign w:val="center"/>
          </w:tcPr>
          <w:p w14:paraId="2D3A38DB" w14:textId="77777777" w:rsidR="007D1546" w:rsidRPr="007D1546" w:rsidRDefault="007D1546" w:rsidP="007D1546">
            <w:r w:rsidRPr="007D1546">
              <w:t>SQL Server Management Studio 18.5.1</w:t>
            </w:r>
          </w:p>
          <w:p w14:paraId="2DA3FB75" w14:textId="77777777" w:rsidR="007D1546" w:rsidRPr="007D1546" w:rsidRDefault="007D1546" w:rsidP="007D1546">
            <w:r w:rsidRPr="007D1546">
              <w:t>SQL Server Developer 2019</w:t>
            </w:r>
          </w:p>
          <w:p w14:paraId="06F27F70" w14:textId="77777777" w:rsidR="007D1546" w:rsidRPr="007D1546" w:rsidRDefault="007D1546" w:rsidP="007D1546">
            <w:r w:rsidRPr="007D1546">
              <w:t>Microsoft Office 365</w:t>
            </w:r>
          </w:p>
          <w:p w14:paraId="39A805B2" w14:textId="200FAD8D" w:rsidR="00680630" w:rsidRPr="007D1546" w:rsidRDefault="007D1546" w:rsidP="007D1546">
            <w:pPr>
              <w:rPr>
                <w:bCs/>
                <w:highlight w:val="yellow"/>
              </w:rPr>
            </w:pPr>
            <w:r w:rsidRPr="00EF4800">
              <w:t>Visual Paradigm Community Edition 16.1</w:t>
            </w:r>
          </w:p>
        </w:tc>
      </w:tr>
    </w:tbl>
    <w:p w14:paraId="630535A3" w14:textId="77777777" w:rsidR="00680630" w:rsidRDefault="00680630" w:rsidP="00680630">
      <w:pPr>
        <w:pStyle w:val="Heading2"/>
        <w:numPr>
          <w:ilvl w:val="0"/>
          <w:numId w:val="10"/>
        </w:numPr>
        <w:tabs>
          <w:tab w:val="clear" w:pos="720"/>
        </w:tabs>
        <w:spacing w:line="360" w:lineRule="auto"/>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 xml:space="preserve">Ekstensi file yang harus disertakan dalam pengumpulan tugas mandiri, proyek dan uap untuk matakuliah ini adalah sebagai berikut: </w:t>
      </w:r>
    </w:p>
    <w:p w14:paraId="59E78C40" w14:textId="77777777" w:rsidR="00680630" w:rsidRDefault="00680630" w:rsidP="00680630">
      <w:pPr>
        <w:spacing w:line="360" w:lineRule="auto"/>
        <w:ind w:left="360"/>
        <w:jc w:val="both"/>
        <w:rPr>
          <w:rStyle w:val="longtext"/>
          <w:i/>
          <w:iCs/>
          <w:sz w:val="18"/>
          <w:szCs w:val="18"/>
        </w:rPr>
      </w:pPr>
      <w:r w:rsidRPr="00166B89">
        <w:rPr>
          <w:rStyle w:val="longtext"/>
          <w:i/>
          <w:iCs/>
          <w:sz w:val="18"/>
          <w:szCs w:val="18"/>
        </w:rPr>
        <w:t>File extensions should be included in assignment</w:t>
      </w:r>
      <w:r>
        <w:rPr>
          <w:rStyle w:val="longtext"/>
          <w:i/>
          <w:iCs/>
          <w:sz w:val="18"/>
          <w:szCs w:val="18"/>
        </w:rPr>
        <w:t xml:space="preserve">, </w:t>
      </w:r>
      <w:r w:rsidRPr="00166B89">
        <w:rPr>
          <w:rStyle w:val="longtext"/>
          <w:i/>
          <w:iCs/>
          <w:sz w:val="18"/>
          <w:szCs w:val="18"/>
        </w:rPr>
        <w:t>project</w:t>
      </w:r>
      <w:r>
        <w:rPr>
          <w:rStyle w:val="longtext"/>
          <w:i/>
          <w:iCs/>
          <w:sz w:val="18"/>
          <w:szCs w:val="18"/>
        </w:rPr>
        <w:t xml:space="preserve">, and final exam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tbl>
      <w:tblPr>
        <w:tblStyle w:val="TableGrid"/>
        <w:tblW w:w="9844" w:type="dxa"/>
        <w:tblInd w:w="468" w:type="dxa"/>
        <w:tblLook w:val="04A0" w:firstRow="1" w:lastRow="0" w:firstColumn="1" w:lastColumn="0" w:noHBand="0" w:noVBand="1"/>
      </w:tblPr>
      <w:tblGrid>
        <w:gridCol w:w="3280"/>
        <w:gridCol w:w="3281"/>
        <w:gridCol w:w="3283"/>
      </w:tblGrid>
      <w:tr w:rsidR="00680630" w14:paraId="4BA1C615" w14:textId="77777777" w:rsidTr="00C42378">
        <w:trPr>
          <w:trHeight w:val="504"/>
        </w:trPr>
        <w:tc>
          <w:tcPr>
            <w:tcW w:w="3280" w:type="dxa"/>
            <w:shd w:val="clear" w:color="auto" w:fill="D9D9D9" w:themeFill="background1" w:themeFillShade="D9"/>
            <w:vAlign w:val="center"/>
          </w:tcPr>
          <w:p w14:paraId="22FC4B85" w14:textId="77777777" w:rsidR="00680630" w:rsidRPr="007E1E52" w:rsidRDefault="00680630" w:rsidP="00C42378">
            <w:pPr>
              <w:jc w:val="center"/>
              <w:rPr>
                <w:b/>
                <w:bCs/>
                <w:szCs w:val="18"/>
              </w:rPr>
            </w:pPr>
            <w:r w:rsidRPr="007E1E52">
              <w:rPr>
                <w:b/>
                <w:bCs/>
                <w:szCs w:val="18"/>
              </w:rPr>
              <w:t>Tugas Mandiri</w:t>
            </w:r>
          </w:p>
          <w:p w14:paraId="43E9DFBE" w14:textId="77777777" w:rsidR="00680630" w:rsidRPr="007E1E52" w:rsidRDefault="00680630" w:rsidP="00C42378">
            <w:pPr>
              <w:jc w:val="center"/>
              <w:rPr>
                <w:bCs/>
                <w:i/>
                <w:sz w:val="18"/>
                <w:szCs w:val="18"/>
              </w:rPr>
            </w:pPr>
            <w:r w:rsidRPr="007E1E52">
              <w:rPr>
                <w:bCs/>
                <w:i/>
                <w:sz w:val="18"/>
                <w:szCs w:val="18"/>
              </w:rPr>
              <w:t>Assignment</w:t>
            </w:r>
          </w:p>
        </w:tc>
        <w:tc>
          <w:tcPr>
            <w:tcW w:w="3281" w:type="dxa"/>
            <w:shd w:val="clear" w:color="auto" w:fill="D9D9D9" w:themeFill="background1" w:themeFillShade="D9"/>
            <w:vAlign w:val="center"/>
          </w:tcPr>
          <w:p w14:paraId="7E395F3A" w14:textId="77777777" w:rsidR="00680630" w:rsidRPr="007E1E52" w:rsidRDefault="00680630" w:rsidP="00C42378">
            <w:pPr>
              <w:jc w:val="center"/>
              <w:rPr>
                <w:b/>
                <w:bCs/>
                <w:szCs w:val="18"/>
              </w:rPr>
            </w:pPr>
            <w:r w:rsidRPr="007E1E52">
              <w:rPr>
                <w:b/>
                <w:bCs/>
                <w:szCs w:val="18"/>
              </w:rPr>
              <w:t>Proyek</w:t>
            </w:r>
          </w:p>
          <w:p w14:paraId="7A0720CA" w14:textId="77777777" w:rsidR="00680630" w:rsidRPr="007E1E52" w:rsidRDefault="00680630" w:rsidP="00C42378">
            <w:pPr>
              <w:jc w:val="center"/>
              <w:rPr>
                <w:b/>
                <w:bCs/>
                <w:szCs w:val="18"/>
              </w:rPr>
            </w:pPr>
            <w:r w:rsidRPr="007E1E52">
              <w:rPr>
                <w:bCs/>
                <w:i/>
                <w:sz w:val="18"/>
                <w:szCs w:val="18"/>
              </w:rPr>
              <w:t>Project</w:t>
            </w:r>
          </w:p>
        </w:tc>
        <w:tc>
          <w:tcPr>
            <w:tcW w:w="3283" w:type="dxa"/>
            <w:shd w:val="clear" w:color="auto" w:fill="D9D9D9" w:themeFill="background1" w:themeFillShade="D9"/>
            <w:vAlign w:val="center"/>
          </w:tcPr>
          <w:p w14:paraId="7E81D4CC" w14:textId="77777777" w:rsidR="00680630" w:rsidRPr="002B1798" w:rsidRDefault="00680630" w:rsidP="00C42378">
            <w:pPr>
              <w:jc w:val="center"/>
              <w:rPr>
                <w:b/>
                <w:bCs/>
              </w:rPr>
            </w:pPr>
            <w:r w:rsidRPr="002B1798">
              <w:rPr>
                <w:b/>
                <w:bCs/>
              </w:rPr>
              <w:t>UAP</w:t>
            </w:r>
          </w:p>
          <w:p w14:paraId="55CD9A35" w14:textId="77777777" w:rsidR="00680630" w:rsidRPr="007E1E52" w:rsidRDefault="00680630" w:rsidP="00C42378">
            <w:pPr>
              <w:jc w:val="center"/>
              <w:rPr>
                <w:b/>
                <w:bCs/>
                <w:szCs w:val="18"/>
              </w:rPr>
            </w:pPr>
            <w:r w:rsidRPr="002B1798">
              <w:rPr>
                <w:bCs/>
                <w:i/>
                <w:sz w:val="18"/>
                <w:szCs w:val="18"/>
              </w:rPr>
              <w:t>Final Exam</w:t>
            </w:r>
          </w:p>
        </w:tc>
      </w:tr>
      <w:tr w:rsidR="00680630" w14:paraId="7CD94B91" w14:textId="77777777" w:rsidTr="00C42378">
        <w:trPr>
          <w:trHeight w:val="620"/>
        </w:trPr>
        <w:tc>
          <w:tcPr>
            <w:tcW w:w="3280" w:type="dxa"/>
            <w:vAlign w:val="center"/>
          </w:tcPr>
          <w:p w14:paraId="183903E0" w14:textId="62D5CD9A" w:rsidR="00680630" w:rsidRPr="007E1E52" w:rsidRDefault="007D1546" w:rsidP="00C42378">
            <w:pPr>
              <w:rPr>
                <w:bCs/>
              </w:rPr>
            </w:pPr>
            <w:r>
              <w:rPr>
                <w:bCs/>
              </w:rPr>
              <w:t>SQL</w:t>
            </w:r>
          </w:p>
        </w:tc>
        <w:tc>
          <w:tcPr>
            <w:tcW w:w="3281" w:type="dxa"/>
            <w:vAlign w:val="center"/>
          </w:tcPr>
          <w:p w14:paraId="5E565F98" w14:textId="57013F1C" w:rsidR="00680630" w:rsidRPr="007E1E52" w:rsidRDefault="007D1546" w:rsidP="00C42378">
            <w:pPr>
              <w:rPr>
                <w:bCs/>
              </w:rPr>
            </w:pPr>
            <w:r w:rsidRPr="00EF4800">
              <w:rPr>
                <w:color w:val="000000"/>
                <w:sz w:val="22"/>
                <w:szCs w:val="22"/>
                <w:lang w:eastAsia="en-ID"/>
              </w:rPr>
              <w:t>SQL, VPP, Image Files (JPG / PNG)</w:t>
            </w:r>
          </w:p>
        </w:tc>
        <w:tc>
          <w:tcPr>
            <w:tcW w:w="3283" w:type="dxa"/>
            <w:vAlign w:val="center"/>
          </w:tcPr>
          <w:p w14:paraId="329E4567" w14:textId="0E5AB3D7" w:rsidR="00680630" w:rsidRPr="007E1E52" w:rsidRDefault="007D1546" w:rsidP="00C42378">
            <w:pPr>
              <w:rPr>
                <w:bCs/>
              </w:rPr>
            </w:pPr>
            <w:r>
              <w:rPr>
                <w:bCs/>
              </w:rPr>
              <w:t>SQL</w:t>
            </w:r>
          </w:p>
        </w:tc>
      </w:tr>
    </w:tbl>
    <w:p w14:paraId="373500FF" w14:textId="77777777" w:rsidR="00680630" w:rsidRPr="00B5625A" w:rsidRDefault="00680630" w:rsidP="00680630">
      <w:pPr>
        <w:ind w:firstLine="360"/>
        <w:rPr>
          <w:lang w:val="id-ID"/>
        </w:rPr>
      </w:pPr>
    </w:p>
    <w:p w14:paraId="07741247" w14:textId="77777777" w:rsidR="00680630" w:rsidRPr="00B5625A" w:rsidRDefault="00680630" w:rsidP="00680630">
      <w:pPr>
        <w:pStyle w:val="Heading2"/>
        <w:spacing w:before="0"/>
        <w:rPr>
          <w:rFonts w:ascii="Times New Roman" w:hAnsi="Times New Roman" w:cs="Times New Roman"/>
          <w:color w:val="auto"/>
          <w:sz w:val="24"/>
          <w:szCs w:val="24"/>
          <w:lang w:val="id-ID"/>
        </w:rPr>
      </w:pPr>
    </w:p>
    <w:p w14:paraId="0AEDE6E4" w14:textId="77777777" w:rsidR="00680630" w:rsidRPr="001D3FF2" w:rsidRDefault="00680630" w:rsidP="00680630">
      <w:pPr>
        <w:spacing w:after="200" w:line="276" w:lineRule="auto"/>
        <w:rPr>
          <w:rFonts w:eastAsiaTheme="majorEastAsia"/>
          <w:b/>
          <w:bCs/>
          <w:lang w:val="id-ID"/>
        </w:rPr>
      </w:pPr>
    </w:p>
    <w:p w14:paraId="21CC4B78" w14:textId="77777777" w:rsidR="005B66A9" w:rsidRDefault="005B66A9" w:rsidP="005B66A9">
      <w:pPr>
        <w:pStyle w:val="Heading2"/>
        <w:spacing w:before="0"/>
        <w:rPr>
          <w:rFonts w:ascii="Times New Roman" w:hAnsi="Times New Roman" w:cs="Times New Roman"/>
          <w:color w:val="auto"/>
          <w:sz w:val="24"/>
          <w:szCs w:val="24"/>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6ADB12D3" w14:textId="77777777" w:rsidR="00B726D4" w:rsidRPr="00B726D4" w:rsidRDefault="00B726D4" w:rsidP="00B726D4">
      <w:pPr>
        <w:spacing w:line="360" w:lineRule="auto"/>
        <w:jc w:val="center"/>
        <w:rPr>
          <w:b/>
        </w:rPr>
      </w:pPr>
      <w:r w:rsidRPr="00B726D4">
        <w:rPr>
          <w:b/>
        </w:rPr>
        <w:t>Bakmi WM</w:t>
      </w:r>
    </w:p>
    <w:p w14:paraId="716E1B97" w14:textId="77777777" w:rsidR="00B726D4" w:rsidRPr="00B726D4" w:rsidRDefault="00B726D4" w:rsidP="00B726D4">
      <w:pPr>
        <w:spacing w:line="360" w:lineRule="auto"/>
        <w:jc w:val="center"/>
        <w:rPr>
          <w:b/>
        </w:rPr>
      </w:pPr>
    </w:p>
    <w:p w14:paraId="28256246" w14:textId="77777777" w:rsidR="00B726D4" w:rsidRPr="00B726D4" w:rsidRDefault="00B726D4" w:rsidP="00B726D4">
      <w:pPr>
        <w:spacing w:line="360" w:lineRule="auto"/>
        <w:jc w:val="both"/>
      </w:pPr>
      <w:r w:rsidRPr="00B726D4">
        <w:rPr>
          <w:b/>
        </w:rPr>
        <w:tab/>
        <w:t>Bakmi WM</w:t>
      </w:r>
      <w:r w:rsidRPr="00B726D4">
        <w:rPr>
          <w:bCs/>
        </w:rPr>
        <w:t xml:space="preserve"> is one of the popular restaurants in Indonesia which sells many kinds of food, especially noodles</w:t>
      </w:r>
      <w:r w:rsidRPr="00B726D4">
        <w:t xml:space="preserve">. The owner, Martin, manages transactions occurred in </w:t>
      </w:r>
      <w:r w:rsidRPr="00B726D4">
        <w:rPr>
          <w:b/>
        </w:rPr>
        <w:t xml:space="preserve">Bakmi WM </w:t>
      </w:r>
      <w:r w:rsidRPr="00B726D4">
        <w:t xml:space="preserve">like </w:t>
      </w:r>
      <w:r w:rsidRPr="00B726D4">
        <w:rPr>
          <w:b/>
        </w:rPr>
        <w:t>serving menu and selling souvenirs to customers</w:t>
      </w:r>
      <w:r w:rsidRPr="00B726D4">
        <w:t>.</w:t>
      </w:r>
    </w:p>
    <w:p w14:paraId="3D37D8FE" w14:textId="77777777" w:rsidR="00B726D4" w:rsidRPr="00B726D4" w:rsidRDefault="00B726D4" w:rsidP="00B726D4">
      <w:pPr>
        <w:spacing w:line="360" w:lineRule="auto"/>
        <w:jc w:val="both"/>
      </w:pPr>
    </w:p>
    <w:p w14:paraId="228C5FA4" w14:textId="77777777" w:rsidR="00B726D4" w:rsidRPr="00B726D4" w:rsidRDefault="00B726D4" w:rsidP="00B726D4">
      <w:pPr>
        <w:spacing w:line="360" w:lineRule="auto"/>
        <w:jc w:val="both"/>
      </w:pPr>
      <w:r w:rsidRPr="00B726D4">
        <w:tab/>
        <w:t xml:space="preserve">Every staff in </w:t>
      </w:r>
      <w:r w:rsidRPr="00B726D4">
        <w:rPr>
          <w:b/>
        </w:rPr>
        <w:t>Bakmi WM</w:t>
      </w:r>
      <w:r w:rsidRPr="00B726D4">
        <w:rPr>
          <w:rFonts w:hint="eastAsia"/>
          <w:b/>
        </w:rPr>
        <w:t xml:space="preserve"> </w:t>
      </w:r>
      <w:r w:rsidRPr="00B726D4">
        <w:t>have a task to</w:t>
      </w:r>
      <w:r w:rsidRPr="00B726D4">
        <w:rPr>
          <w:rFonts w:hint="eastAsia"/>
        </w:rPr>
        <w:t xml:space="preserve"> </w:t>
      </w:r>
      <w:r w:rsidRPr="00B726D4">
        <w:rPr>
          <w:rFonts w:hint="eastAsia"/>
          <w:b/>
        </w:rPr>
        <w:t xml:space="preserve">serve </w:t>
      </w:r>
      <w:r w:rsidRPr="00B726D4">
        <w:rPr>
          <w:b/>
        </w:rPr>
        <w:t xml:space="preserve">a </w:t>
      </w:r>
      <w:r w:rsidRPr="00B726D4">
        <w:rPr>
          <w:rFonts w:hint="eastAsia"/>
          <w:b/>
        </w:rPr>
        <w:t>customer who wants to</w:t>
      </w:r>
      <w:r w:rsidRPr="00B726D4">
        <w:rPr>
          <w:b/>
        </w:rPr>
        <w:t xml:space="preserve"> order some menu</w:t>
      </w:r>
      <w:r w:rsidRPr="00B726D4">
        <w:rPr>
          <w:rFonts w:hint="eastAsia"/>
          <w:b/>
        </w:rPr>
        <w:t xml:space="preserve"> </w:t>
      </w:r>
      <w:r w:rsidRPr="00B726D4">
        <w:rPr>
          <w:rFonts w:hint="eastAsia"/>
        </w:rPr>
        <w:t xml:space="preserve">and </w:t>
      </w:r>
      <w:r w:rsidRPr="00B726D4">
        <w:rPr>
          <w:b/>
        </w:rPr>
        <w:t>sell the souvenirs to the customers</w:t>
      </w:r>
      <w:r w:rsidRPr="00B726D4">
        <w:t>. Every staff must be following the procedures to become a staff, which are:</w:t>
      </w:r>
    </w:p>
    <w:p w14:paraId="7E3DE879" w14:textId="77777777" w:rsidR="00B726D4" w:rsidRPr="00B726D4" w:rsidRDefault="00B726D4" w:rsidP="00B726D4">
      <w:pPr>
        <w:numPr>
          <w:ilvl w:val="0"/>
          <w:numId w:val="17"/>
        </w:numPr>
        <w:spacing w:line="360" w:lineRule="auto"/>
        <w:contextualSpacing/>
        <w:jc w:val="both"/>
      </w:pPr>
      <w:r w:rsidRPr="00B726D4">
        <w:t xml:space="preserve">Every </w:t>
      </w:r>
      <w:r w:rsidRPr="00B726D4">
        <w:rPr>
          <w:b/>
          <w:bCs/>
        </w:rPr>
        <w:t>staff</w:t>
      </w:r>
      <w:r w:rsidRPr="00B726D4">
        <w:t xml:space="preserve"> must have a personal information like name, gender, date of birth, phone number, email, address, and salary. Every staff has an identification number with the following format:</w:t>
      </w:r>
    </w:p>
    <w:p w14:paraId="280C5841" w14:textId="77777777" w:rsidR="00B726D4" w:rsidRPr="00B726D4" w:rsidRDefault="00B726D4" w:rsidP="00B726D4">
      <w:pPr>
        <w:spacing w:line="360" w:lineRule="auto"/>
        <w:ind w:left="720"/>
        <w:contextualSpacing/>
        <w:jc w:val="center"/>
      </w:pPr>
      <w:r w:rsidRPr="00B726D4">
        <w:rPr>
          <w:noProof/>
        </w:rPr>
        <mc:AlternateContent>
          <mc:Choice Requires="wps">
            <w:drawing>
              <wp:inline distT="0" distB="0" distL="0" distR="0" wp14:anchorId="07B52D09" wp14:editId="4C8D5A95">
                <wp:extent cx="2360930" cy="1404620"/>
                <wp:effectExtent l="6985" t="9525" r="6985" b="571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87956A3" w14:textId="77777777" w:rsidR="00B726D4" w:rsidRDefault="00B726D4" w:rsidP="00B726D4">
                            <w:pPr>
                              <w:jc w:val="center"/>
                            </w:pPr>
                            <w:r>
                              <w:t>“SFXXX”</w:t>
                            </w:r>
                          </w:p>
                          <w:p w14:paraId="61FD9443" w14:textId="77777777" w:rsidR="00B726D4" w:rsidRDefault="00B726D4" w:rsidP="00B726D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07B52D09"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LfO1LKgIAAFIEAAAOAAAAAAAAAAAAAAAAAC4CAABkcnMvZTJv&#10;RG9jLnhtbFBLAQItABQABgAIAAAAIQBKFBAm3AAAAAUBAAAPAAAAAAAAAAAAAAAAAIQEAABkcnMv&#10;ZG93bnJldi54bWxQSwUGAAAAAAQABADzAAAAjQUAAAAA&#10;">
                <v:textbox style="mso-fit-shape-to-text:t">
                  <w:txbxContent>
                    <w:p w14:paraId="787956A3" w14:textId="77777777" w:rsidR="00B726D4" w:rsidRDefault="00B726D4" w:rsidP="00B726D4">
                      <w:pPr>
                        <w:jc w:val="center"/>
                      </w:pPr>
                      <w:r>
                        <w:t>“SFXXX”</w:t>
                      </w:r>
                    </w:p>
                    <w:p w14:paraId="61FD9443" w14:textId="77777777" w:rsidR="00B726D4" w:rsidRDefault="00B726D4" w:rsidP="00B726D4">
                      <w:pPr>
                        <w:jc w:val="center"/>
                      </w:pPr>
                      <w:r>
                        <w:t>X =&gt; number between 0 – 9</w:t>
                      </w:r>
                    </w:p>
                  </w:txbxContent>
                </v:textbox>
                <w10:anchorlock/>
              </v:shape>
            </w:pict>
          </mc:Fallback>
        </mc:AlternateContent>
      </w:r>
    </w:p>
    <w:p w14:paraId="7CA27779" w14:textId="77777777" w:rsidR="00B726D4" w:rsidRPr="00B726D4" w:rsidRDefault="00B726D4" w:rsidP="00B726D4">
      <w:pPr>
        <w:numPr>
          <w:ilvl w:val="0"/>
          <w:numId w:val="17"/>
        </w:numPr>
        <w:spacing w:line="360" w:lineRule="auto"/>
        <w:contextualSpacing/>
        <w:jc w:val="both"/>
      </w:pPr>
      <w:r w:rsidRPr="00B726D4">
        <w:t xml:space="preserve">Every </w:t>
      </w:r>
      <w:r w:rsidRPr="00B726D4">
        <w:rPr>
          <w:b/>
          <w:bCs/>
        </w:rPr>
        <w:t>staff</w:t>
      </w:r>
      <w:r w:rsidRPr="00B726D4">
        <w:t xml:space="preserve"> has its own </w:t>
      </w:r>
      <w:r w:rsidRPr="00B726D4">
        <w:rPr>
          <w:b/>
          <w:bCs/>
        </w:rPr>
        <w:t>position</w:t>
      </w:r>
      <w:r w:rsidRPr="00B726D4">
        <w:t xml:space="preserve"> data and the position data has an identification id with the following format:</w:t>
      </w:r>
    </w:p>
    <w:p w14:paraId="7FCE5031" w14:textId="77777777" w:rsidR="00B726D4" w:rsidRPr="00B726D4" w:rsidRDefault="00B726D4" w:rsidP="00B726D4">
      <w:pPr>
        <w:spacing w:line="360" w:lineRule="auto"/>
        <w:ind w:left="720"/>
        <w:contextualSpacing/>
        <w:jc w:val="center"/>
      </w:pPr>
      <w:r w:rsidRPr="00B726D4">
        <w:rPr>
          <w:noProof/>
        </w:rPr>
        <w:lastRenderedPageBreak/>
        <mc:AlternateContent>
          <mc:Choice Requires="wps">
            <w:drawing>
              <wp:inline distT="0" distB="0" distL="0" distR="0" wp14:anchorId="65D8D553" wp14:editId="4A7CD121">
                <wp:extent cx="2360930" cy="1404620"/>
                <wp:effectExtent l="6985" t="13335" r="6985" b="1143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6E6B1269" w14:textId="77777777" w:rsidR="00B726D4" w:rsidRDefault="00B726D4" w:rsidP="00B726D4">
                            <w:pPr>
                              <w:jc w:val="center"/>
                            </w:pPr>
                            <w:r>
                              <w:t>“SPXXX”</w:t>
                            </w:r>
                          </w:p>
                          <w:p w14:paraId="1CAE31D2" w14:textId="77777777" w:rsidR="00B726D4" w:rsidRDefault="00B726D4" w:rsidP="00B726D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5D8D553" id="Text Box 10"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t5rKoysCAABZBAAADgAAAAAAAAAAAAAAAAAuAgAAZHJzL2Uy&#10;b0RvYy54bWxQSwECLQAUAAYACAAAACEAShQQJtwAAAAFAQAADwAAAAAAAAAAAAAAAACFBAAAZHJz&#10;L2Rvd25yZXYueG1sUEsFBgAAAAAEAAQA8wAAAI4FAAAAAA==&#10;">
                <v:textbox style="mso-fit-shape-to-text:t">
                  <w:txbxContent>
                    <w:p w14:paraId="6E6B1269" w14:textId="77777777" w:rsidR="00B726D4" w:rsidRDefault="00B726D4" w:rsidP="00B726D4">
                      <w:pPr>
                        <w:jc w:val="center"/>
                      </w:pPr>
                      <w:r>
                        <w:t>“SPXXX”</w:t>
                      </w:r>
                    </w:p>
                    <w:p w14:paraId="1CAE31D2" w14:textId="77777777" w:rsidR="00B726D4" w:rsidRDefault="00B726D4" w:rsidP="00B726D4">
                      <w:pPr>
                        <w:jc w:val="center"/>
                      </w:pPr>
                      <w:r>
                        <w:t>X =&gt; number between 0 – 9</w:t>
                      </w:r>
                    </w:p>
                  </w:txbxContent>
                </v:textbox>
                <w10:anchorlock/>
              </v:shape>
            </w:pict>
          </mc:Fallback>
        </mc:AlternateContent>
      </w:r>
    </w:p>
    <w:p w14:paraId="28E77617" w14:textId="77777777" w:rsidR="00B726D4" w:rsidRPr="00B726D4" w:rsidRDefault="00B726D4" w:rsidP="00B726D4">
      <w:pPr>
        <w:numPr>
          <w:ilvl w:val="0"/>
          <w:numId w:val="17"/>
        </w:numPr>
        <w:spacing w:line="360" w:lineRule="auto"/>
        <w:contextualSpacing/>
        <w:jc w:val="both"/>
      </w:pPr>
      <w:r w:rsidRPr="00B726D4">
        <w:t>Staff can sell souvenirs to the customers.</w:t>
      </w:r>
    </w:p>
    <w:p w14:paraId="52AA27CC" w14:textId="77777777" w:rsidR="00B726D4" w:rsidRPr="00B726D4" w:rsidRDefault="00B726D4" w:rsidP="00B726D4">
      <w:pPr>
        <w:numPr>
          <w:ilvl w:val="0"/>
          <w:numId w:val="17"/>
        </w:numPr>
        <w:spacing w:line="360" w:lineRule="auto"/>
        <w:contextualSpacing/>
        <w:jc w:val="both"/>
      </w:pPr>
      <w:r w:rsidRPr="00B726D4">
        <w:t xml:space="preserve">Every </w:t>
      </w:r>
      <w:r w:rsidRPr="00B726D4">
        <w:rPr>
          <w:b/>
        </w:rPr>
        <w:t>souvenir transaction</w:t>
      </w:r>
      <w:r w:rsidRPr="00B726D4">
        <w:t xml:space="preserve"> occurred have all the information about staff, customer, transaction date, souvenirs purchased, and the quantity of each souvenir. Every </w:t>
      </w:r>
      <w:r w:rsidRPr="00B726D4">
        <w:rPr>
          <w:b/>
          <w:bCs/>
        </w:rPr>
        <w:t>souvenir transaction</w:t>
      </w:r>
      <w:r w:rsidRPr="00B726D4">
        <w:t xml:space="preserve"> has an identification number with the following format:</w:t>
      </w:r>
    </w:p>
    <w:p w14:paraId="64C595F9" w14:textId="77777777" w:rsidR="00B726D4" w:rsidRPr="00B726D4" w:rsidRDefault="00B726D4" w:rsidP="00B726D4">
      <w:pPr>
        <w:spacing w:line="360" w:lineRule="auto"/>
        <w:ind w:left="720"/>
        <w:contextualSpacing/>
        <w:jc w:val="center"/>
      </w:pPr>
      <w:r w:rsidRPr="00B726D4">
        <w:rPr>
          <w:noProof/>
        </w:rPr>
        <mc:AlternateContent>
          <mc:Choice Requires="wps">
            <w:drawing>
              <wp:inline distT="0" distB="0" distL="0" distR="0" wp14:anchorId="316FC21F" wp14:editId="2776DEA7">
                <wp:extent cx="2360930" cy="1404620"/>
                <wp:effectExtent l="6985" t="10795" r="698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36A60795" w14:textId="77777777" w:rsidR="00B726D4" w:rsidRDefault="00B726D4" w:rsidP="00B726D4">
                            <w:pPr>
                              <w:jc w:val="center"/>
                            </w:pPr>
                            <w:r>
                              <w:t>“STXXX”</w:t>
                            </w:r>
                          </w:p>
                          <w:p w14:paraId="1A7DB5AC" w14:textId="77777777" w:rsidR="00B726D4" w:rsidRDefault="00B726D4" w:rsidP="00B726D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16FC21F" id="Text Box 9"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my67SysCAABXBAAADgAAAAAAAAAAAAAAAAAuAgAAZHJzL2Uy&#10;b0RvYy54bWxQSwECLQAUAAYACAAAACEAShQQJtwAAAAFAQAADwAAAAAAAAAAAAAAAACFBAAAZHJz&#10;L2Rvd25yZXYueG1sUEsFBgAAAAAEAAQA8wAAAI4FAAAAAA==&#10;">
                <v:textbox style="mso-fit-shape-to-text:t">
                  <w:txbxContent>
                    <w:p w14:paraId="36A60795" w14:textId="77777777" w:rsidR="00B726D4" w:rsidRDefault="00B726D4" w:rsidP="00B726D4">
                      <w:pPr>
                        <w:jc w:val="center"/>
                      </w:pPr>
                      <w:r>
                        <w:t>“STXXX”</w:t>
                      </w:r>
                    </w:p>
                    <w:p w14:paraId="1A7DB5AC" w14:textId="77777777" w:rsidR="00B726D4" w:rsidRDefault="00B726D4" w:rsidP="00B726D4">
                      <w:pPr>
                        <w:jc w:val="center"/>
                      </w:pPr>
                      <w:r>
                        <w:t>X =&gt; number between 0 – 9</w:t>
                      </w:r>
                    </w:p>
                  </w:txbxContent>
                </v:textbox>
                <w10:anchorlock/>
              </v:shape>
            </w:pict>
          </mc:Fallback>
        </mc:AlternateContent>
      </w:r>
    </w:p>
    <w:p w14:paraId="0B175BA2" w14:textId="77777777" w:rsidR="00B726D4" w:rsidRPr="00B726D4" w:rsidRDefault="00B726D4" w:rsidP="00B726D4">
      <w:pPr>
        <w:numPr>
          <w:ilvl w:val="0"/>
          <w:numId w:val="17"/>
        </w:numPr>
        <w:spacing w:line="360" w:lineRule="auto"/>
        <w:contextualSpacing/>
        <w:jc w:val="both"/>
      </w:pPr>
      <w:r w:rsidRPr="00B726D4">
        <w:t xml:space="preserve">Every </w:t>
      </w:r>
      <w:r w:rsidRPr="00B726D4">
        <w:rPr>
          <w:b/>
          <w:bCs/>
        </w:rPr>
        <w:t>souvenir</w:t>
      </w:r>
      <w:r w:rsidRPr="00B726D4">
        <w:t xml:space="preserve"> purchased by the customer have its own name, buy price, and sell price.</w:t>
      </w:r>
      <w:r w:rsidRPr="00B726D4">
        <w:rPr>
          <w:rFonts w:hint="eastAsia"/>
        </w:rPr>
        <w:t xml:space="preserve"> Every </w:t>
      </w:r>
      <w:r w:rsidRPr="00B726D4">
        <w:rPr>
          <w:bCs/>
        </w:rPr>
        <w:t>souvenir</w:t>
      </w:r>
      <w:r w:rsidRPr="00B726D4">
        <w:rPr>
          <w:rFonts w:hint="eastAsia"/>
        </w:rPr>
        <w:t xml:space="preserve"> has an identification number with the following format:</w:t>
      </w:r>
    </w:p>
    <w:p w14:paraId="1A231817" w14:textId="77777777" w:rsidR="00B726D4" w:rsidRPr="00B726D4" w:rsidRDefault="00B726D4" w:rsidP="00B726D4">
      <w:pPr>
        <w:spacing w:line="360" w:lineRule="auto"/>
        <w:ind w:left="720"/>
        <w:contextualSpacing/>
        <w:jc w:val="center"/>
      </w:pPr>
      <w:r w:rsidRPr="00B726D4">
        <w:rPr>
          <w:noProof/>
        </w:rPr>
        <mc:AlternateContent>
          <mc:Choice Requires="wps">
            <w:drawing>
              <wp:inline distT="0" distB="0" distL="0" distR="0" wp14:anchorId="164879C6" wp14:editId="757450E2">
                <wp:extent cx="2360930" cy="1404620"/>
                <wp:effectExtent l="6985" t="5080" r="698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907AC67" w14:textId="77777777" w:rsidR="00B726D4" w:rsidRDefault="00B726D4" w:rsidP="00B726D4">
                            <w:pPr>
                              <w:jc w:val="center"/>
                            </w:pPr>
                            <w:r>
                              <w:t>“SOXXX”</w:t>
                            </w:r>
                          </w:p>
                          <w:p w14:paraId="166DCF86" w14:textId="77777777" w:rsidR="00B726D4" w:rsidRDefault="00B726D4" w:rsidP="00B726D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64879C6" id="Text Box 8"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v9y1ESsCAABXBAAADgAAAAAAAAAAAAAAAAAuAgAAZHJzL2Uy&#10;b0RvYy54bWxQSwECLQAUAAYACAAAACEAShQQJtwAAAAFAQAADwAAAAAAAAAAAAAAAACFBAAAZHJz&#10;L2Rvd25yZXYueG1sUEsFBgAAAAAEAAQA8wAAAI4FAAAAAA==&#10;">
                <v:textbox style="mso-fit-shape-to-text:t">
                  <w:txbxContent>
                    <w:p w14:paraId="5907AC67" w14:textId="77777777" w:rsidR="00B726D4" w:rsidRDefault="00B726D4" w:rsidP="00B726D4">
                      <w:pPr>
                        <w:jc w:val="center"/>
                      </w:pPr>
                      <w:r>
                        <w:t>“SOXXX”</w:t>
                      </w:r>
                    </w:p>
                    <w:p w14:paraId="166DCF86" w14:textId="77777777" w:rsidR="00B726D4" w:rsidRDefault="00B726D4" w:rsidP="00B726D4">
                      <w:pPr>
                        <w:jc w:val="center"/>
                      </w:pPr>
                      <w:r>
                        <w:t>X =&gt; number between 0 – 9</w:t>
                      </w:r>
                    </w:p>
                  </w:txbxContent>
                </v:textbox>
                <w10:anchorlock/>
              </v:shape>
            </w:pict>
          </mc:Fallback>
        </mc:AlternateContent>
      </w:r>
    </w:p>
    <w:p w14:paraId="4F5FF3B6" w14:textId="77777777" w:rsidR="00B726D4" w:rsidRPr="00B726D4" w:rsidRDefault="00B726D4" w:rsidP="00B726D4">
      <w:pPr>
        <w:numPr>
          <w:ilvl w:val="0"/>
          <w:numId w:val="17"/>
        </w:numPr>
        <w:spacing w:line="360" w:lineRule="auto"/>
        <w:contextualSpacing/>
        <w:jc w:val="both"/>
      </w:pPr>
      <w:r w:rsidRPr="00B726D4">
        <w:t>Staff can also serve a customer who wants to order some menu.</w:t>
      </w:r>
    </w:p>
    <w:p w14:paraId="2F15604A" w14:textId="77777777" w:rsidR="00B726D4" w:rsidRPr="00B726D4" w:rsidRDefault="00B726D4" w:rsidP="00B726D4">
      <w:pPr>
        <w:numPr>
          <w:ilvl w:val="0"/>
          <w:numId w:val="17"/>
        </w:numPr>
        <w:spacing w:line="360" w:lineRule="auto"/>
        <w:contextualSpacing/>
        <w:jc w:val="both"/>
      </w:pPr>
      <w:r w:rsidRPr="00B726D4">
        <w:t xml:space="preserve">Every </w:t>
      </w:r>
      <w:r w:rsidRPr="00B726D4">
        <w:rPr>
          <w:b/>
        </w:rPr>
        <w:t>menu transaction</w:t>
      </w:r>
      <w:r w:rsidRPr="00B726D4">
        <w:t xml:space="preserve"> made by the customer have all the information about staff, customer, transaction date, menu ordered, and the quantity of each menu. Every </w:t>
      </w:r>
      <w:r w:rsidRPr="00B726D4">
        <w:rPr>
          <w:b/>
        </w:rPr>
        <w:t>menu transaction</w:t>
      </w:r>
      <w:r w:rsidRPr="00B726D4">
        <w:t xml:space="preserve"> has an identification number with the following format:</w:t>
      </w:r>
    </w:p>
    <w:p w14:paraId="621BC22F" w14:textId="77777777" w:rsidR="00B726D4" w:rsidRPr="00B726D4" w:rsidRDefault="00B726D4" w:rsidP="00B726D4">
      <w:pPr>
        <w:spacing w:line="360" w:lineRule="auto"/>
        <w:ind w:left="720" w:firstLine="273"/>
        <w:contextualSpacing/>
        <w:jc w:val="center"/>
      </w:pPr>
      <w:r w:rsidRPr="00B726D4">
        <w:rPr>
          <w:noProof/>
        </w:rPr>
        <mc:AlternateContent>
          <mc:Choice Requires="wps">
            <w:drawing>
              <wp:inline distT="0" distB="0" distL="0" distR="0" wp14:anchorId="0A4FD189" wp14:editId="332629BF">
                <wp:extent cx="2360930" cy="1404620"/>
                <wp:effectExtent l="9525" t="12065" r="1397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692D2B6" w14:textId="77777777" w:rsidR="00B726D4" w:rsidRDefault="00B726D4" w:rsidP="00B726D4">
                            <w:pPr>
                              <w:jc w:val="center"/>
                            </w:pPr>
                            <w:r>
                              <w:t>“MTXXX”</w:t>
                            </w:r>
                          </w:p>
                          <w:p w14:paraId="79AA91AA" w14:textId="77777777" w:rsidR="00B726D4" w:rsidRDefault="00B726D4" w:rsidP="00B726D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A4FD189" id="Text Box 7"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OXzZvssAgAAVwQAAA4AAAAAAAAAAAAAAAAALgIAAGRycy9l&#10;Mm9Eb2MueG1sUEsBAi0AFAAGAAgAAAAhAEoUECbcAAAABQEAAA8AAAAAAAAAAAAAAAAAhgQAAGRy&#10;cy9kb3ducmV2LnhtbFBLBQYAAAAABAAEAPMAAACPBQAAAAA=&#10;">
                <v:textbox style="mso-fit-shape-to-text:t">
                  <w:txbxContent>
                    <w:p w14:paraId="7692D2B6" w14:textId="77777777" w:rsidR="00B726D4" w:rsidRDefault="00B726D4" w:rsidP="00B726D4">
                      <w:pPr>
                        <w:jc w:val="center"/>
                      </w:pPr>
                      <w:r>
                        <w:t>“MTXXX”</w:t>
                      </w:r>
                    </w:p>
                    <w:p w14:paraId="79AA91AA" w14:textId="77777777" w:rsidR="00B726D4" w:rsidRDefault="00B726D4" w:rsidP="00B726D4">
                      <w:pPr>
                        <w:jc w:val="center"/>
                      </w:pPr>
                      <w:r>
                        <w:t>X =&gt; number between 0 – 9</w:t>
                      </w:r>
                    </w:p>
                  </w:txbxContent>
                </v:textbox>
                <w10:anchorlock/>
              </v:shape>
            </w:pict>
          </mc:Fallback>
        </mc:AlternateContent>
      </w:r>
      <w:r w:rsidRPr="00B726D4">
        <w:tab/>
      </w:r>
    </w:p>
    <w:p w14:paraId="5DF573F7" w14:textId="77777777" w:rsidR="00B726D4" w:rsidRPr="00B726D4" w:rsidRDefault="00B726D4" w:rsidP="00B726D4">
      <w:pPr>
        <w:numPr>
          <w:ilvl w:val="0"/>
          <w:numId w:val="16"/>
        </w:numPr>
        <w:spacing w:line="360" w:lineRule="auto"/>
        <w:ind w:left="720"/>
        <w:contextualSpacing/>
        <w:jc w:val="both"/>
        <w:rPr>
          <w:b/>
        </w:rPr>
      </w:pPr>
      <w:r w:rsidRPr="00B726D4">
        <w:t>Every</w:t>
      </w:r>
      <w:r w:rsidRPr="00B726D4">
        <w:rPr>
          <w:b/>
        </w:rPr>
        <w:t xml:space="preserve"> </w:t>
      </w:r>
      <w:r w:rsidRPr="00B726D4">
        <w:rPr>
          <w:b/>
          <w:bCs/>
        </w:rPr>
        <w:t>menu</w:t>
      </w:r>
      <w:r w:rsidRPr="00B726D4">
        <w:t xml:space="preserve"> sold by </w:t>
      </w:r>
      <w:r w:rsidRPr="00B726D4">
        <w:rPr>
          <w:b/>
        </w:rPr>
        <w:t>Bakmi WM</w:t>
      </w:r>
      <w:r w:rsidRPr="00B726D4">
        <w:t xml:space="preserve"> have its own name and </w:t>
      </w:r>
      <w:r w:rsidRPr="00B726D4">
        <w:rPr>
          <w:rFonts w:hint="eastAsia"/>
        </w:rPr>
        <w:t>price</w:t>
      </w:r>
      <w:r w:rsidRPr="00B726D4">
        <w:t>.</w:t>
      </w:r>
      <w:r w:rsidRPr="00B726D4">
        <w:rPr>
          <w:rFonts w:hint="eastAsia"/>
        </w:rPr>
        <w:t xml:space="preserve"> Every </w:t>
      </w:r>
      <w:r w:rsidRPr="00B726D4">
        <w:rPr>
          <w:bCs/>
        </w:rPr>
        <w:t>menu</w:t>
      </w:r>
      <w:r w:rsidRPr="00B726D4">
        <w:rPr>
          <w:b/>
        </w:rPr>
        <w:t xml:space="preserve"> </w:t>
      </w:r>
      <w:r w:rsidRPr="00B726D4">
        <w:rPr>
          <w:rFonts w:hint="eastAsia"/>
        </w:rPr>
        <w:t>has an identification number with the following format:</w:t>
      </w:r>
    </w:p>
    <w:p w14:paraId="2C6EC457" w14:textId="77777777" w:rsidR="00B726D4" w:rsidRPr="00B726D4" w:rsidRDefault="00B726D4" w:rsidP="00B726D4">
      <w:pPr>
        <w:spacing w:line="360" w:lineRule="auto"/>
        <w:ind w:left="720"/>
        <w:contextualSpacing/>
        <w:jc w:val="center"/>
        <w:rPr>
          <w:b/>
        </w:rPr>
      </w:pPr>
      <w:r w:rsidRPr="00B726D4">
        <w:rPr>
          <w:noProof/>
        </w:rPr>
        <mc:AlternateContent>
          <mc:Choice Requires="wps">
            <w:drawing>
              <wp:inline distT="0" distB="0" distL="0" distR="0" wp14:anchorId="5A1C47F9" wp14:editId="0A01EF28">
                <wp:extent cx="2360930" cy="1404620"/>
                <wp:effectExtent l="6985" t="6985" r="6985" b="825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170B93C" w14:textId="77777777" w:rsidR="00B726D4" w:rsidRDefault="00B726D4" w:rsidP="00B726D4">
                            <w:pPr>
                              <w:jc w:val="center"/>
                            </w:pPr>
                            <w:r>
                              <w:t>“</w:t>
                            </w:r>
                            <w:r>
                              <w:rPr>
                                <w:rFonts w:hint="eastAsia"/>
                              </w:rPr>
                              <w:t>M</w:t>
                            </w:r>
                            <w:r>
                              <w:t>EXXX”</w:t>
                            </w:r>
                          </w:p>
                          <w:p w14:paraId="6C7F0A9C" w14:textId="77777777" w:rsidR="00B726D4" w:rsidRDefault="00B726D4" w:rsidP="00B726D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A1C47F9" id="Text Box 6"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DBAWihKgIAAFcEAAAOAAAAAAAAAAAAAAAAAC4CAABkcnMvZTJv&#10;RG9jLnhtbFBLAQItABQABgAIAAAAIQBKFBAm3AAAAAUBAAAPAAAAAAAAAAAAAAAAAIQEAABkcnMv&#10;ZG93bnJldi54bWxQSwUGAAAAAAQABADzAAAAjQUAAAAA&#10;">
                <v:textbox style="mso-fit-shape-to-text:t">
                  <w:txbxContent>
                    <w:p w14:paraId="5170B93C" w14:textId="77777777" w:rsidR="00B726D4" w:rsidRDefault="00B726D4" w:rsidP="00B726D4">
                      <w:pPr>
                        <w:jc w:val="center"/>
                      </w:pPr>
                      <w:r>
                        <w:t>“</w:t>
                      </w:r>
                      <w:r>
                        <w:rPr>
                          <w:rFonts w:hint="eastAsia"/>
                        </w:rPr>
                        <w:t>M</w:t>
                      </w:r>
                      <w:r>
                        <w:t>EXXX”</w:t>
                      </w:r>
                    </w:p>
                    <w:p w14:paraId="6C7F0A9C" w14:textId="77777777" w:rsidR="00B726D4" w:rsidRDefault="00B726D4" w:rsidP="00B726D4">
                      <w:pPr>
                        <w:jc w:val="center"/>
                      </w:pPr>
                      <w:r>
                        <w:t>X =&gt; number between 0 – 9</w:t>
                      </w:r>
                    </w:p>
                  </w:txbxContent>
                </v:textbox>
                <w10:anchorlock/>
              </v:shape>
            </w:pict>
          </mc:Fallback>
        </mc:AlternateContent>
      </w:r>
    </w:p>
    <w:p w14:paraId="306F0FE1" w14:textId="77777777" w:rsidR="00B726D4" w:rsidRPr="00B726D4" w:rsidRDefault="00B726D4" w:rsidP="00B726D4">
      <w:pPr>
        <w:numPr>
          <w:ilvl w:val="0"/>
          <w:numId w:val="17"/>
        </w:numPr>
        <w:spacing w:line="360" w:lineRule="auto"/>
        <w:contextualSpacing/>
        <w:jc w:val="both"/>
      </w:pPr>
      <w:r w:rsidRPr="00B726D4">
        <w:t xml:space="preserve">Every </w:t>
      </w:r>
      <w:r w:rsidRPr="00B726D4">
        <w:rPr>
          <w:b/>
          <w:bCs/>
        </w:rPr>
        <w:t>menu</w:t>
      </w:r>
      <w:r w:rsidRPr="00B726D4">
        <w:t xml:space="preserve"> has its own </w:t>
      </w:r>
      <w:r w:rsidRPr="00B726D4">
        <w:rPr>
          <w:b/>
          <w:bCs/>
        </w:rPr>
        <w:t>category</w:t>
      </w:r>
      <w:r w:rsidRPr="00B726D4">
        <w:t xml:space="preserve"> data, and the category data has an identification id with the following format:</w:t>
      </w:r>
    </w:p>
    <w:p w14:paraId="2FC0EF26" w14:textId="77777777" w:rsidR="00B726D4" w:rsidRPr="00B726D4" w:rsidRDefault="00B726D4" w:rsidP="00B726D4">
      <w:pPr>
        <w:spacing w:line="360" w:lineRule="auto"/>
        <w:ind w:left="720"/>
        <w:contextualSpacing/>
        <w:jc w:val="center"/>
      </w:pPr>
      <w:r w:rsidRPr="00B726D4">
        <w:rPr>
          <w:noProof/>
        </w:rPr>
        <mc:AlternateContent>
          <mc:Choice Requires="wps">
            <w:drawing>
              <wp:inline distT="0" distB="0" distL="0" distR="0" wp14:anchorId="074080E4" wp14:editId="509D5683">
                <wp:extent cx="2360930" cy="1404620"/>
                <wp:effectExtent l="6985" t="13335" r="6985" b="1143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D19A4E1" w14:textId="77777777" w:rsidR="00B726D4" w:rsidRDefault="00B726D4" w:rsidP="00B726D4">
                            <w:pPr>
                              <w:jc w:val="center"/>
                            </w:pPr>
                            <w:r>
                              <w:t>“MCXXX”</w:t>
                            </w:r>
                          </w:p>
                          <w:p w14:paraId="6BD73D2D" w14:textId="77777777" w:rsidR="00B726D4" w:rsidRDefault="00B726D4" w:rsidP="00B726D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74080E4" id="Text Box 12"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L8jx1AsAgAAWQQAAA4AAAAAAAAAAAAAAAAALgIAAGRycy9l&#10;Mm9Eb2MueG1sUEsBAi0AFAAGAAgAAAAhAEoUECbcAAAABQEAAA8AAAAAAAAAAAAAAAAAhgQAAGRy&#10;cy9kb3ducmV2LnhtbFBLBQYAAAAABAAEAPMAAACPBQAAAAA=&#10;">
                <v:textbox style="mso-fit-shape-to-text:t">
                  <w:txbxContent>
                    <w:p w14:paraId="4D19A4E1" w14:textId="77777777" w:rsidR="00B726D4" w:rsidRDefault="00B726D4" w:rsidP="00B726D4">
                      <w:pPr>
                        <w:jc w:val="center"/>
                      </w:pPr>
                      <w:r>
                        <w:t>“MCXXX”</w:t>
                      </w:r>
                    </w:p>
                    <w:p w14:paraId="6BD73D2D" w14:textId="77777777" w:rsidR="00B726D4" w:rsidRDefault="00B726D4" w:rsidP="00B726D4">
                      <w:pPr>
                        <w:jc w:val="center"/>
                      </w:pPr>
                      <w:r>
                        <w:t>X =&gt; number between 0 – 9</w:t>
                      </w:r>
                    </w:p>
                  </w:txbxContent>
                </v:textbox>
                <w10:anchorlock/>
              </v:shape>
            </w:pict>
          </mc:Fallback>
        </mc:AlternateContent>
      </w:r>
    </w:p>
    <w:p w14:paraId="17A3586D" w14:textId="77777777" w:rsidR="00B726D4" w:rsidRPr="00B726D4" w:rsidRDefault="00B726D4" w:rsidP="00B726D4">
      <w:pPr>
        <w:spacing w:line="360" w:lineRule="auto"/>
        <w:jc w:val="both"/>
      </w:pPr>
    </w:p>
    <w:p w14:paraId="70841C58" w14:textId="77777777" w:rsidR="00B726D4" w:rsidRPr="00B726D4" w:rsidRDefault="00B726D4" w:rsidP="00B726D4">
      <w:pPr>
        <w:spacing w:line="360" w:lineRule="auto"/>
        <w:jc w:val="both"/>
      </w:pPr>
      <w:r w:rsidRPr="00B726D4">
        <w:tab/>
        <w:t xml:space="preserve">Every customer that wants to order menu or buy souvenirs at </w:t>
      </w:r>
      <w:r w:rsidRPr="00B726D4">
        <w:rPr>
          <w:b/>
        </w:rPr>
        <w:t>Bakmi WM</w:t>
      </w:r>
      <w:r w:rsidRPr="00B726D4">
        <w:t xml:space="preserve"> must be following the </w:t>
      </w:r>
      <w:r w:rsidRPr="00B726D4">
        <w:rPr>
          <w:b/>
        </w:rPr>
        <w:t>sales transaction procedures</w:t>
      </w:r>
      <w:r w:rsidRPr="00B726D4">
        <w:t>, those are:</w:t>
      </w:r>
    </w:p>
    <w:p w14:paraId="17405881" w14:textId="77777777" w:rsidR="00B726D4" w:rsidRPr="00B726D4" w:rsidRDefault="00B726D4" w:rsidP="00B726D4">
      <w:pPr>
        <w:numPr>
          <w:ilvl w:val="0"/>
          <w:numId w:val="16"/>
        </w:numPr>
        <w:spacing w:line="360" w:lineRule="auto"/>
        <w:ind w:left="720"/>
        <w:contextualSpacing/>
        <w:jc w:val="both"/>
      </w:pPr>
      <w:r w:rsidRPr="00B726D4">
        <w:t xml:space="preserve">Every </w:t>
      </w:r>
      <w:r w:rsidRPr="00B726D4">
        <w:rPr>
          <w:b/>
          <w:bCs/>
        </w:rPr>
        <w:t>customer</w:t>
      </w:r>
      <w:r w:rsidRPr="00B726D4">
        <w:t xml:space="preserve"> that wants to purchase a product must already completed personal information like name, gender, phone number, email, and address. Every customer has an identification number with the following format:</w:t>
      </w:r>
    </w:p>
    <w:p w14:paraId="1A8FFC25" w14:textId="77777777" w:rsidR="00B726D4" w:rsidRPr="00B726D4" w:rsidRDefault="00B726D4" w:rsidP="00B726D4">
      <w:pPr>
        <w:spacing w:line="360" w:lineRule="auto"/>
        <w:ind w:left="720"/>
        <w:contextualSpacing/>
        <w:jc w:val="center"/>
      </w:pPr>
      <w:r w:rsidRPr="00B726D4">
        <w:rPr>
          <w:noProof/>
        </w:rPr>
        <w:lastRenderedPageBreak/>
        <mc:AlternateContent>
          <mc:Choice Requires="wps">
            <w:drawing>
              <wp:inline distT="0" distB="0" distL="0" distR="0" wp14:anchorId="3F0CB575" wp14:editId="659A297C">
                <wp:extent cx="2360930" cy="1404620"/>
                <wp:effectExtent l="6985" t="5080" r="6985" b="101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68F9DB5" w14:textId="77777777" w:rsidR="00B726D4" w:rsidRDefault="00B726D4" w:rsidP="00B726D4">
                            <w:pPr>
                              <w:jc w:val="center"/>
                            </w:pPr>
                            <w:r>
                              <w:t>“CUXXX”</w:t>
                            </w:r>
                          </w:p>
                          <w:p w14:paraId="7EA2273B" w14:textId="77777777" w:rsidR="00B726D4" w:rsidRDefault="00B726D4" w:rsidP="00B726D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F0CB575" id="Text Box 5" o:spid="_x0000_s1033"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A1ZjqMsAgAAVwQAAA4AAAAAAAAAAAAAAAAALgIAAGRycy9l&#10;Mm9Eb2MueG1sUEsBAi0AFAAGAAgAAAAhAEoUECbcAAAABQEAAA8AAAAAAAAAAAAAAAAAhgQAAGRy&#10;cy9kb3ducmV2LnhtbFBLBQYAAAAABAAEAPMAAACPBQAAAAA=&#10;">
                <v:textbox style="mso-fit-shape-to-text:t">
                  <w:txbxContent>
                    <w:p w14:paraId="768F9DB5" w14:textId="77777777" w:rsidR="00B726D4" w:rsidRDefault="00B726D4" w:rsidP="00B726D4">
                      <w:pPr>
                        <w:jc w:val="center"/>
                      </w:pPr>
                      <w:r>
                        <w:t>“CUXXX”</w:t>
                      </w:r>
                    </w:p>
                    <w:p w14:paraId="7EA2273B" w14:textId="77777777" w:rsidR="00B726D4" w:rsidRDefault="00B726D4" w:rsidP="00B726D4">
                      <w:pPr>
                        <w:jc w:val="center"/>
                      </w:pPr>
                      <w:r>
                        <w:t>X =&gt; number between 0 – 9</w:t>
                      </w:r>
                    </w:p>
                  </w:txbxContent>
                </v:textbox>
                <w10:anchorlock/>
              </v:shape>
            </w:pict>
          </mc:Fallback>
        </mc:AlternateContent>
      </w:r>
    </w:p>
    <w:p w14:paraId="20C8E286" w14:textId="77777777" w:rsidR="00B726D4" w:rsidRPr="00B726D4" w:rsidRDefault="00B726D4" w:rsidP="00B726D4">
      <w:pPr>
        <w:numPr>
          <w:ilvl w:val="0"/>
          <w:numId w:val="16"/>
        </w:numPr>
        <w:spacing w:line="360" w:lineRule="auto"/>
        <w:ind w:left="720"/>
        <w:contextualSpacing/>
        <w:jc w:val="both"/>
      </w:pPr>
      <w:r w:rsidRPr="00B726D4">
        <w:t xml:space="preserve">Customer can purchase </w:t>
      </w:r>
      <w:r w:rsidRPr="00B726D4">
        <w:rPr>
          <w:b/>
        </w:rPr>
        <w:t>more than one product</w:t>
      </w:r>
      <w:r w:rsidRPr="00B726D4">
        <w:t xml:space="preserve"> in every transaction.</w:t>
      </w:r>
    </w:p>
    <w:p w14:paraId="55A6E24E" w14:textId="77777777" w:rsidR="00B726D4" w:rsidRPr="00B726D4" w:rsidRDefault="00B726D4" w:rsidP="00B726D4">
      <w:pPr>
        <w:spacing w:line="360" w:lineRule="auto"/>
        <w:jc w:val="both"/>
      </w:pPr>
    </w:p>
    <w:p w14:paraId="7E44A9F1" w14:textId="77777777" w:rsidR="00B726D4" w:rsidRPr="00B726D4" w:rsidRDefault="00B726D4" w:rsidP="00B726D4">
      <w:pPr>
        <w:spacing w:line="360" w:lineRule="auto"/>
        <w:jc w:val="both"/>
        <w:rPr>
          <w:b/>
        </w:rPr>
      </w:pPr>
      <w:r w:rsidRPr="00B726D4">
        <w:rPr>
          <w:b/>
        </w:rPr>
        <w:t>Notes:</w:t>
      </w:r>
    </w:p>
    <w:p w14:paraId="2B387A10" w14:textId="77777777" w:rsidR="00B726D4" w:rsidRPr="00B726D4" w:rsidRDefault="00B726D4" w:rsidP="00B726D4">
      <w:pPr>
        <w:numPr>
          <w:ilvl w:val="0"/>
          <w:numId w:val="20"/>
        </w:numPr>
        <w:spacing w:line="360" w:lineRule="auto"/>
        <w:contextualSpacing/>
        <w:jc w:val="both"/>
        <w:rPr>
          <w:b/>
        </w:rPr>
      </w:pPr>
      <w:r w:rsidRPr="00B726D4">
        <w:rPr>
          <w:bCs/>
        </w:rPr>
        <w:t>Menu price must be between 1000 and 10000000</w:t>
      </w:r>
    </w:p>
    <w:p w14:paraId="30AF86DD" w14:textId="77777777" w:rsidR="00B726D4" w:rsidRPr="00B726D4" w:rsidRDefault="00B726D4" w:rsidP="00B726D4">
      <w:pPr>
        <w:numPr>
          <w:ilvl w:val="0"/>
          <w:numId w:val="20"/>
        </w:numPr>
        <w:spacing w:line="360" w:lineRule="auto"/>
        <w:contextualSpacing/>
        <w:jc w:val="both"/>
        <w:rPr>
          <w:b/>
        </w:rPr>
      </w:pPr>
      <w:r w:rsidRPr="00B726D4">
        <w:t>Staff address must be more than 15 characters.</w:t>
      </w:r>
    </w:p>
    <w:p w14:paraId="58D597F6" w14:textId="77777777" w:rsidR="00B726D4" w:rsidRPr="00B726D4" w:rsidRDefault="00B726D4" w:rsidP="00B726D4">
      <w:pPr>
        <w:numPr>
          <w:ilvl w:val="0"/>
          <w:numId w:val="20"/>
        </w:numPr>
        <w:spacing w:line="360" w:lineRule="auto"/>
        <w:contextualSpacing/>
        <w:jc w:val="both"/>
        <w:rPr>
          <w:b/>
        </w:rPr>
      </w:pPr>
      <w:r w:rsidRPr="00B726D4">
        <w:t>Staff gender must be either “Male” or “Female” (without quote).</w:t>
      </w:r>
    </w:p>
    <w:p w14:paraId="1533A3BE" w14:textId="77777777" w:rsidR="00B726D4" w:rsidRPr="00B726D4" w:rsidRDefault="00B726D4" w:rsidP="00B726D4">
      <w:pPr>
        <w:numPr>
          <w:ilvl w:val="0"/>
          <w:numId w:val="20"/>
        </w:numPr>
        <w:spacing w:line="360" w:lineRule="auto"/>
        <w:contextualSpacing/>
        <w:jc w:val="both"/>
        <w:rPr>
          <w:b/>
        </w:rPr>
      </w:pPr>
      <w:r w:rsidRPr="00B726D4">
        <w:t>Staff year of birth must be less than 2005.</w:t>
      </w:r>
    </w:p>
    <w:p w14:paraId="791D6EA9" w14:textId="77777777" w:rsidR="00B726D4" w:rsidRPr="00B726D4" w:rsidRDefault="00B726D4" w:rsidP="00B726D4">
      <w:pPr>
        <w:numPr>
          <w:ilvl w:val="0"/>
          <w:numId w:val="20"/>
        </w:numPr>
        <w:spacing w:line="360" w:lineRule="auto"/>
        <w:contextualSpacing/>
        <w:jc w:val="both"/>
        <w:rPr>
          <w:b/>
        </w:rPr>
      </w:pPr>
      <w:r w:rsidRPr="00B726D4">
        <w:t>Staff phone number must be numeric.</w:t>
      </w:r>
    </w:p>
    <w:p w14:paraId="792B43E6" w14:textId="77777777" w:rsidR="00B726D4" w:rsidRPr="00B726D4" w:rsidRDefault="00B726D4" w:rsidP="00B726D4">
      <w:pPr>
        <w:numPr>
          <w:ilvl w:val="0"/>
          <w:numId w:val="20"/>
        </w:numPr>
        <w:spacing w:line="360" w:lineRule="auto"/>
        <w:contextualSpacing/>
        <w:jc w:val="both"/>
        <w:rPr>
          <w:b/>
        </w:rPr>
      </w:pPr>
      <w:r w:rsidRPr="00B726D4">
        <w:t>Customer gender must be either “Male” or “Female” (without quote).</w:t>
      </w:r>
    </w:p>
    <w:p w14:paraId="0BD8CE29" w14:textId="77777777" w:rsidR="00B726D4" w:rsidRPr="00B726D4" w:rsidRDefault="00B726D4" w:rsidP="00B726D4">
      <w:pPr>
        <w:numPr>
          <w:ilvl w:val="0"/>
          <w:numId w:val="20"/>
        </w:numPr>
        <w:spacing w:line="360" w:lineRule="auto"/>
        <w:contextualSpacing/>
        <w:jc w:val="both"/>
        <w:rPr>
          <w:b/>
        </w:rPr>
      </w:pPr>
      <w:r w:rsidRPr="00B726D4">
        <w:t>Customer phone number must be numeric.</w:t>
      </w:r>
    </w:p>
    <w:p w14:paraId="1769BB43" w14:textId="77777777" w:rsidR="00B726D4" w:rsidRPr="00B726D4" w:rsidRDefault="00B726D4" w:rsidP="00B726D4">
      <w:pPr>
        <w:spacing w:line="360" w:lineRule="auto"/>
        <w:ind w:firstLine="720"/>
        <w:jc w:val="both"/>
      </w:pPr>
    </w:p>
    <w:p w14:paraId="4E41ADF0" w14:textId="77777777" w:rsidR="00B726D4" w:rsidRPr="00B726D4" w:rsidRDefault="00B726D4" w:rsidP="00B726D4">
      <w:pPr>
        <w:spacing w:line="360" w:lineRule="auto"/>
        <w:ind w:firstLine="720"/>
        <w:jc w:val="both"/>
      </w:pPr>
      <w:r w:rsidRPr="00B726D4">
        <w:t xml:space="preserve">Now </w:t>
      </w:r>
      <w:r w:rsidRPr="00B726D4">
        <w:rPr>
          <w:b/>
        </w:rPr>
        <w:t>Bakmi WM</w:t>
      </w:r>
      <w:r w:rsidRPr="00B726D4">
        <w:rPr>
          <w:bCs/>
        </w:rPr>
        <w:t xml:space="preserve"> is</w:t>
      </w:r>
      <w:r w:rsidRPr="00B726D4">
        <w:t xml:space="preserve"> still using manual management system to maintain the </w:t>
      </w:r>
      <w:r w:rsidRPr="00B726D4">
        <w:rPr>
          <w:b/>
        </w:rPr>
        <w:t xml:space="preserve">menu </w:t>
      </w:r>
      <w:r w:rsidRPr="00B726D4">
        <w:t>and</w:t>
      </w:r>
      <w:r w:rsidRPr="00B726D4">
        <w:rPr>
          <w:b/>
        </w:rPr>
        <w:t xml:space="preserve"> souvenir transactions</w:t>
      </w:r>
      <w:r w:rsidRPr="00B726D4">
        <w:t xml:space="preserve">. You as hired programmers are asked to help </w:t>
      </w:r>
      <w:r w:rsidRPr="00B726D4">
        <w:rPr>
          <w:b/>
        </w:rPr>
        <w:t>Bakmi WM</w:t>
      </w:r>
      <w:r w:rsidRPr="00B726D4">
        <w:t xml:space="preserve"> to create a database system that can store data and maintain the </w:t>
      </w:r>
      <w:r w:rsidRPr="00B726D4">
        <w:rPr>
          <w:b/>
        </w:rPr>
        <w:t>menu</w:t>
      </w:r>
      <w:r w:rsidRPr="00B726D4">
        <w:t xml:space="preserve"> and </w:t>
      </w:r>
      <w:r w:rsidRPr="00B726D4">
        <w:rPr>
          <w:b/>
        </w:rPr>
        <w:t>souvenir transactions</w:t>
      </w:r>
      <w:r w:rsidRPr="00B726D4">
        <w:t>. The tasks that you must do are:</w:t>
      </w:r>
    </w:p>
    <w:p w14:paraId="48BABDA8" w14:textId="77777777" w:rsidR="00B726D4" w:rsidRPr="00B726D4" w:rsidRDefault="00B726D4" w:rsidP="00B726D4">
      <w:pPr>
        <w:numPr>
          <w:ilvl w:val="0"/>
          <w:numId w:val="18"/>
        </w:numPr>
        <w:spacing w:line="360" w:lineRule="auto"/>
        <w:ind w:left="720"/>
        <w:contextualSpacing/>
        <w:jc w:val="both"/>
      </w:pPr>
      <w:r w:rsidRPr="00B726D4">
        <w:t xml:space="preserve">Create Entity Relationship Diagram to maintain </w:t>
      </w:r>
      <w:r w:rsidRPr="00B726D4">
        <w:rPr>
          <w:b/>
        </w:rPr>
        <w:t>menu</w:t>
      </w:r>
      <w:r w:rsidRPr="00B726D4">
        <w:t xml:space="preserve"> and </w:t>
      </w:r>
      <w:r w:rsidRPr="00B726D4">
        <w:rPr>
          <w:b/>
        </w:rPr>
        <w:t>souvenir transactions</w:t>
      </w:r>
      <w:r w:rsidRPr="00B726D4">
        <w:t>.</w:t>
      </w:r>
    </w:p>
    <w:p w14:paraId="3F0ABE55" w14:textId="77777777" w:rsidR="00B726D4" w:rsidRPr="00B726D4" w:rsidRDefault="00B726D4" w:rsidP="00B726D4">
      <w:pPr>
        <w:numPr>
          <w:ilvl w:val="0"/>
          <w:numId w:val="18"/>
        </w:numPr>
        <w:spacing w:line="360" w:lineRule="auto"/>
        <w:ind w:left="720"/>
        <w:contextualSpacing/>
        <w:jc w:val="both"/>
      </w:pPr>
      <w:r w:rsidRPr="00B726D4">
        <w:t xml:space="preserve">Create a database system using DDL syntax that relevant with </w:t>
      </w:r>
      <w:r w:rsidRPr="00B726D4">
        <w:rPr>
          <w:b/>
        </w:rPr>
        <w:t>menu</w:t>
      </w:r>
      <w:r w:rsidRPr="00B726D4">
        <w:t xml:space="preserve"> and </w:t>
      </w:r>
      <w:r w:rsidRPr="00B726D4">
        <w:rPr>
          <w:b/>
        </w:rPr>
        <w:t>souvenir transactions</w:t>
      </w:r>
      <w:r w:rsidRPr="00B726D4">
        <w:t>.</w:t>
      </w:r>
    </w:p>
    <w:p w14:paraId="1A3496BA" w14:textId="77777777" w:rsidR="00B726D4" w:rsidRPr="00B726D4" w:rsidRDefault="00B726D4" w:rsidP="00B726D4">
      <w:pPr>
        <w:numPr>
          <w:ilvl w:val="0"/>
          <w:numId w:val="18"/>
        </w:numPr>
        <w:spacing w:line="360" w:lineRule="auto"/>
        <w:ind w:left="720"/>
        <w:contextualSpacing/>
        <w:jc w:val="both"/>
      </w:pPr>
      <w:r w:rsidRPr="00B726D4">
        <w:t>Create query using DML syntax to fill the tables in database systems with data based on the following conditions:</w:t>
      </w:r>
    </w:p>
    <w:p w14:paraId="6E871ADC" w14:textId="77777777" w:rsidR="00B726D4" w:rsidRPr="00B726D4" w:rsidRDefault="00B726D4" w:rsidP="00B726D4">
      <w:pPr>
        <w:numPr>
          <w:ilvl w:val="0"/>
          <w:numId w:val="19"/>
        </w:numPr>
        <w:spacing w:line="360" w:lineRule="auto"/>
        <w:contextualSpacing/>
        <w:jc w:val="both"/>
      </w:pPr>
      <w:r w:rsidRPr="00B726D4">
        <w:rPr>
          <w:b/>
        </w:rPr>
        <w:t>Master</w:t>
      </w:r>
      <w:r w:rsidRPr="00B726D4">
        <w:t xml:space="preserve"> table must be filled with more than or equals 10 data.</w:t>
      </w:r>
    </w:p>
    <w:p w14:paraId="501E5A17" w14:textId="77777777" w:rsidR="00B726D4" w:rsidRPr="00B726D4" w:rsidRDefault="00B726D4" w:rsidP="00B726D4">
      <w:pPr>
        <w:numPr>
          <w:ilvl w:val="0"/>
          <w:numId w:val="19"/>
        </w:numPr>
        <w:spacing w:line="360" w:lineRule="auto"/>
        <w:contextualSpacing/>
        <w:jc w:val="both"/>
      </w:pPr>
      <w:r w:rsidRPr="00B726D4">
        <w:rPr>
          <w:b/>
        </w:rPr>
        <w:t>Transaction</w:t>
      </w:r>
      <w:r w:rsidRPr="00B726D4">
        <w:t xml:space="preserve"> table must be filled with more than or equals 15 data.</w:t>
      </w:r>
    </w:p>
    <w:p w14:paraId="3772FB0C" w14:textId="77777777" w:rsidR="00B726D4" w:rsidRPr="00B726D4" w:rsidRDefault="00B726D4" w:rsidP="00B726D4">
      <w:pPr>
        <w:numPr>
          <w:ilvl w:val="0"/>
          <w:numId w:val="19"/>
        </w:numPr>
        <w:spacing w:line="360" w:lineRule="auto"/>
        <w:contextualSpacing/>
        <w:jc w:val="both"/>
      </w:pPr>
      <w:r w:rsidRPr="00B726D4">
        <w:rPr>
          <w:b/>
        </w:rPr>
        <w:t>Transaction detail</w:t>
      </w:r>
      <w:r w:rsidRPr="00B726D4">
        <w:t xml:space="preserve"> table must be filled with more than or equals 25 data.</w:t>
      </w:r>
    </w:p>
    <w:p w14:paraId="5115DB44" w14:textId="77777777" w:rsidR="00B726D4" w:rsidRPr="00B726D4" w:rsidRDefault="00B726D4" w:rsidP="00B726D4">
      <w:pPr>
        <w:numPr>
          <w:ilvl w:val="0"/>
          <w:numId w:val="19"/>
        </w:numPr>
        <w:spacing w:line="360" w:lineRule="auto"/>
        <w:contextualSpacing/>
        <w:jc w:val="both"/>
      </w:pPr>
      <w:r w:rsidRPr="00B726D4">
        <w:t xml:space="preserve">For the </w:t>
      </w:r>
      <w:r w:rsidRPr="00B726D4">
        <w:rPr>
          <w:b/>
        </w:rPr>
        <w:t>Staff Position</w:t>
      </w:r>
      <w:r w:rsidRPr="00B726D4">
        <w:t xml:space="preserve"> table, the table must be filled with the following data:</w:t>
      </w:r>
    </w:p>
    <w:tbl>
      <w:tblPr>
        <w:tblStyle w:val="TableGrid"/>
        <w:tblW w:w="6480" w:type="dxa"/>
        <w:jc w:val="center"/>
        <w:tblLook w:val="04A0" w:firstRow="1" w:lastRow="0" w:firstColumn="1" w:lastColumn="0" w:noHBand="0" w:noVBand="1"/>
      </w:tblPr>
      <w:tblGrid>
        <w:gridCol w:w="3240"/>
        <w:gridCol w:w="3240"/>
      </w:tblGrid>
      <w:tr w:rsidR="00B726D4" w:rsidRPr="00B726D4" w14:paraId="12B41A10" w14:textId="77777777" w:rsidTr="00C42378">
        <w:trPr>
          <w:jc w:val="center"/>
        </w:trPr>
        <w:tc>
          <w:tcPr>
            <w:tcW w:w="6480" w:type="dxa"/>
            <w:gridSpan w:val="2"/>
            <w:shd w:val="clear" w:color="auto" w:fill="7F7F7F" w:themeFill="text1" w:themeFillTint="80"/>
            <w:vAlign w:val="center"/>
          </w:tcPr>
          <w:p w14:paraId="4E89ACB9" w14:textId="77777777" w:rsidR="00B726D4" w:rsidRPr="00B726D4" w:rsidRDefault="00B726D4" w:rsidP="00B726D4">
            <w:pPr>
              <w:spacing w:line="360" w:lineRule="auto"/>
              <w:contextualSpacing/>
              <w:jc w:val="center"/>
            </w:pPr>
            <w:r w:rsidRPr="00B726D4">
              <w:t>Staff Position Names</w:t>
            </w:r>
          </w:p>
        </w:tc>
      </w:tr>
      <w:tr w:rsidR="00B726D4" w:rsidRPr="00B726D4" w14:paraId="3B28F4A4" w14:textId="77777777" w:rsidTr="00C42378">
        <w:trPr>
          <w:jc w:val="center"/>
        </w:trPr>
        <w:tc>
          <w:tcPr>
            <w:tcW w:w="3240" w:type="dxa"/>
            <w:vAlign w:val="center"/>
          </w:tcPr>
          <w:p w14:paraId="22589E06" w14:textId="77777777" w:rsidR="00B726D4" w:rsidRPr="00B726D4" w:rsidRDefault="00B726D4" w:rsidP="00B726D4">
            <w:pPr>
              <w:spacing w:line="360" w:lineRule="auto"/>
              <w:contextualSpacing/>
              <w:jc w:val="center"/>
            </w:pPr>
            <w:r w:rsidRPr="00B726D4">
              <w:t>Chairman</w:t>
            </w:r>
          </w:p>
        </w:tc>
        <w:tc>
          <w:tcPr>
            <w:tcW w:w="3240" w:type="dxa"/>
          </w:tcPr>
          <w:p w14:paraId="3CB30739" w14:textId="77777777" w:rsidR="00B726D4" w:rsidRPr="00B726D4" w:rsidRDefault="00B726D4" w:rsidP="00B726D4">
            <w:pPr>
              <w:spacing w:line="360" w:lineRule="auto"/>
              <w:contextualSpacing/>
              <w:jc w:val="center"/>
            </w:pPr>
            <w:r w:rsidRPr="00B726D4">
              <w:t>Accountant</w:t>
            </w:r>
          </w:p>
        </w:tc>
      </w:tr>
      <w:tr w:rsidR="00B726D4" w:rsidRPr="00B726D4" w14:paraId="59C8971F" w14:textId="77777777" w:rsidTr="00C42378">
        <w:trPr>
          <w:jc w:val="center"/>
        </w:trPr>
        <w:tc>
          <w:tcPr>
            <w:tcW w:w="3240" w:type="dxa"/>
            <w:vAlign w:val="center"/>
          </w:tcPr>
          <w:p w14:paraId="2D3E16BD" w14:textId="77777777" w:rsidR="00B726D4" w:rsidRPr="00B726D4" w:rsidRDefault="00B726D4" w:rsidP="00B726D4">
            <w:pPr>
              <w:spacing w:line="360" w:lineRule="auto"/>
              <w:contextualSpacing/>
              <w:jc w:val="center"/>
            </w:pPr>
            <w:r w:rsidRPr="00B726D4">
              <w:t>Director</w:t>
            </w:r>
          </w:p>
        </w:tc>
        <w:tc>
          <w:tcPr>
            <w:tcW w:w="3240" w:type="dxa"/>
          </w:tcPr>
          <w:p w14:paraId="41FB1E5C" w14:textId="77777777" w:rsidR="00B726D4" w:rsidRPr="00B726D4" w:rsidRDefault="00B726D4" w:rsidP="00B726D4">
            <w:pPr>
              <w:spacing w:line="360" w:lineRule="auto"/>
              <w:contextualSpacing/>
              <w:jc w:val="center"/>
            </w:pPr>
            <w:r w:rsidRPr="00B726D4">
              <w:t>Cashier</w:t>
            </w:r>
          </w:p>
        </w:tc>
      </w:tr>
      <w:tr w:rsidR="00B726D4" w:rsidRPr="00B726D4" w14:paraId="6AB33791" w14:textId="77777777" w:rsidTr="00C42378">
        <w:trPr>
          <w:jc w:val="center"/>
        </w:trPr>
        <w:tc>
          <w:tcPr>
            <w:tcW w:w="3240" w:type="dxa"/>
            <w:vAlign w:val="center"/>
          </w:tcPr>
          <w:p w14:paraId="7F5A6915" w14:textId="77777777" w:rsidR="00B726D4" w:rsidRPr="00B726D4" w:rsidRDefault="00B726D4" w:rsidP="00B726D4">
            <w:pPr>
              <w:spacing w:line="360" w:lineRule="auto"/>
              <w:contextualSpacing/>
              <w:jc w:val="center"/>
            </w:pPr>
            <w:r w:rsidRPr="00B726D4">
              <w:t>Assistant Manager</w:t>
            </w:r>
          </w:p>
        </w:tc>
        <w:tc>
          <w:tcPr>
            <w:tcW w:w="3240" w:type="dxa"/>
          </w:tcPr>
          <w:p w14:paraId="4A7E4F40" w14:textId="77777777" w:rsidR="00B726D4" w:rsidRPr="00B726D4" w:rsidRDefault="00B726D4" w:rsidP="00B726D4">
            <w:pPr>
              <w:spacing w:line="360" w:lineRule="auto"/>
              <w:contextualSpacing/>
              <w:jc w:val="center"/>
            </w:pPr>
            <w:r w:rsidRPr="00B726D4">
              <w:t>Chef</w:t>
            </w:r>
          </w:p>
        </w:tc>
      </w:tr>
      <w:tr w:rsidR="00B726D4" w:rsidRPr="00B726D4" w14:paraId="0C555CD9" w14:textId="77777777" w:rsidTr="00C42378">
        <w:trPr>
          <w:jc w:val="center"/>
        </w:trPr>
        <w:tc>
          <w:tcPr>
            <w:tcW w:w="3240" w:type="dxa"/>
            <w:vAlign w:val="center"/>
          </w:tcPr>
          <w:p w14:paraId="7867B666" w14:textId="77777777" w:rsidR="00B726D4" w:rsidRPr="00B726D4" w:rsidRDefault="00B726D4" w:rsidP="00B726D4">
            <w:pPr>
              <w:spacing w:line="360" w:lineRule="auto"/>
              <w:contextualSpacing/>
              <w:jc w:val="center"/>
            </w:pPr>
            <w:r w:rsidRPr="00B726D4">
              <w:t>Secretary</w:t>
            </w:r>
          </w:p>
        </w:tc>
        <w:tc>
          <w:tcPr>
            <w:tcW w:w="3240" w:type="dxa"/>
          </w:tcPr>
          <w:p w14:paraId="3DCD6981" w14:textId="77777777" w:rsidR="00B726D4" w:rsidRPr="00B726D4" w:rsidRDefault="00B726D4" w:rsidP="00B726D4">
            <w:pPr>
              <w:spacing w:line="360" w:lineRule="auto"/>
              <w:contextualSpacing/>
              <w:jc w:val="center"/>
            </w:pPr>
            <w:r w:rsidRPr="00B726D4">
              <w:t>Waiter</w:t>
            </w:r>
          </w:p>
        </w:tc>
      </w:tr>
      <w:tr w:rsidR="00B726D4" w:rsidRPr="00B726D4" w14:paraId="3CF6B6DB" w14:textId="77777777" w:rsidTr="00C42378">
        <w:trPr>
          <w:jc w:val="center"/>
        </w:trPr>
        <w:tc>
          <w:tcPr>
            <w:tcW w:w="3240" w:type="dxa"/>
            <w:vAlign w:val="center"/>
          </w:tcPr>
          <w:p w14:paraId="41D7A249" w14:textId="77777777" w:rsidR="00B726D4" w:rsidRPr="00B726D4" w:rsidRDefault="00B726D4" w:rsidP="00B726D4">
            <w:pPr>
              <w:spacing w:line="360" w:lineRule="auto"/>
              <w:contextualSpacing/>
              <w:jc w:val="center"/>
            </w:pPr>
            <w:r w:rsidRPr="00B726D4">
              <w:t>Treasurer</w:t>
            </w:r>
          </w:p>
        </w:tc>
        <w:tc>
          <w:tcPr>
            <w:tcW w:w="3240" w:type="dxa"/>
          </w:tcPr>
          <w:p w14:paraId="08799FDE" w14:textId="77777777" w:rsidR="00B726D4" w:rsidRPr="00B726D4" w:rsidRDefault="00B726D4" w:rsidP="00B726D4">
            <w:pPr>
              <w:spacing w:line="360" w:lineRule="auto"/>
              <w:contextualSpacing/>
              <w:jc w:val="center"/>
            </w:pPr>
            <w:r w:rsidRPr="00B726D4">
              <w:t>Dishwasher</w:t>
            </w:r>
          </w:p>
        </w:tc>
      </w:tr>
    </w:tbl>
    <w:p w14:paraId="5FD1B3AB" w14:textId="77777777" w:rsidR="00B726D4" w:rsidRPr="00B726D4" w:rsidRDefault="00B726D4" w:rsidP="00B726D4">
      <w:pPr>
        <w:spacing w:line="360" w:lineRule="auto"/>
        <w:jc w:val="both"/>
      </w:pPr>
    </w:p>
    <w:p w14:paraId="0AE6853C" w14:textId="77777777" w:rsidR="00B726D4" w:rsidRPr="00B726D4" w:rsidRDefault="00B726D4" w:rsidP="00B726D4">
      <w:pPr>
        <w:numPr>
          <w:ilvl w:val="0"/>
          <w:numId w:val="22"/>
        </w:numPr>
        <w:spacing w:line="360" w:lineRule="auto"/>
        <w:ind w:left="1418"/>
        <w:contextualSpacing/>
        <w:jc w:val="both"/>
      </w:pPr>
      <w:r w:rsidRPr="00B726D4">
        <w:t xml:space="preserve">For the </w:t>
      </w:r>
      <w:r w:rsidRPr="00B726D4">
        <w:rPr>
          <w:b/>
          <w:bCs/>
        </w:rPr>
        <w:t>Menu Category</w:t>
      </w:r>
      <w:r w:rsidRPr="00B726D4">
        <w:t xml:space="preserve"> table, the table must be filled with the following data:</w:t>
      </w:r>
    </w:p>
    <w:tbl>
      <w:tblPr>
        <w:tblStyle w:val="TableGrid"/>
        <w:tblW w:w="6480" w:type="dxa"/>
        <w:jc w:val="center"/>
        <w:tblLook w:val="04A0" w:firstRow="1" w:lastRow="0" w:firstColumn="1" w:lastColumn="0" w:noHBand="0" w:noVBand="1"/>
      </w:tblPr>
      <w:tblGrid>
        <w:gridCol w:w="3240"/>
        <w:gridCol w:w="3240"/>
      </w:tblGrid>
      <w:tr w:rsidR="00B726D4" w:rsidRPr="00B726D4" w14:paraId="253CFFCB" w14:textId="77777777" w:rsidTr="00C42378">
        <w:trPr>
          <w:jc w:val="center"/>
        </w:trPr>
        <w:tc>
          <w:tcPr>
            <w:tcW w:w="6480" w:type="dxa"/>
            <w:gridSpan w:val="2"/>
            <w:shd w:val="clear" w:color="auto" w:fill="7F7F7F" w:themeFill="text1" w:themeFillTint="80"/>
            <w:vAlign w:val="center"/>
          </w:tcPr>
          <w:p w14:paraId="489207AB" w14:textId="77777777" w:rsidR="00B726D4" w:rsidRPr="00B726D4" w:rsidRDefault="00B726D4" w:rsidP="00B726D4">
            <w:pPr>
              <w:spacing w:line="360" w:lineRule="auto"/>
              <w:contextualSpacing/>
              <w:jc w:val="center"/>
            </w:pPr>
            <w:r w:rsidRPr="00B726D4">
              <w:lastRenderedPageBreak/>
              <w:t>Menu Categories</w:t>
            </w:r>
          </w:p>
        </w:tc>
      </w:tr>
      <w:tr w:rsidR="00B726D4" w:rsidRPr="00B726D4" w14:paraId="776EE669" w14:textId="77777777" w:rsidTr="00C42378">
        <w:trPr>
          <w:jc w:val="center"/>
        </w:trPr>
        <w:tc>
          <w:tcPr>
            <w:tcW w:w="3240" w:type="dxa"/>
            <w:vAlign w:val="center"/>
          </w:tcPr>
          <w:p w14:paraId="302DCBF7" w14:textId="77777777" w:rsidR="00B726D4" w:rsidRPr="00B726D4" w:rsidRDefault="00B726D4" w:rsidP="00B726D4">
            <w:pPr>
              <w:spacing w:line="360" w:lineRule="auto"/>
              <w:contextualSpacing/>
              <w:jc w:val="center"/>
            </w:pPr>
            <w:r w:rsidRPr="00B726D4">
              <w:t>Food</w:t>
            </w:r>
          </w:p>
        </w:tc>
        <w:tc>
          <w:tcPr>
            <w:tcW w:w="3240" w:type="dxa"/>
          </w:tcPr>
          <w:p w14:paraId="67F68590" w14:textId="77777777" w:rsidR="00B726D4" w:rsidRPr="00B726D4" w:rsidRDefault="00B726D4" w:rsidP="00B726D4">
            <w:pPr>
              <w:spacing w:line="360" w:lineRule="auto"/>
              <w:contextualSpacing/>
              <w:jc w:val="center"/>
            </w:pPr>
            <w:r w:rsidRPr="00B726D4">
              <w:t>Beverage</w:t>
            </w:r>
          </w:p>
        </w:tc>
      </w:tr>
      <w:tr w:rsidR="00B726D4" w:rsidRPr="00B726D4" w14:paraId="520C596D" w14:textId="77777777" w:rsidTr="00C42378">
        <w:trPr>
          <w:jc w:val="center"/>
        </w:trPr>
        <w:tc>
          <w:tcPr>
            <w:tcW w:w="3240" w:type="dxa"/>
            <w:vAlign w:val="center"/>
          </w:tcPr>
          <w:p w14:paraId="748A4912" w14:textId="77777777" w:rsidR="00B726D4" w:rsidRPr="00B726D4" w:rsidRDefault="00B726D4" w:rsidP="00B726D4">
            <w:pPr>
              <w:spacing w:line="360" w:lineRule="auto"/>
              <w:contextualSpacing/>
              <w:jc w:val="center"/>
            </w:pPr>
            <w:r w:rsidRPr="00B726D4">
              <w:t>Dessert</w:t>
            </w:r>
          </w:p>
        </w:tc>
        <w:tc>
          <w:tcPr>
            <w:tcW w:w="3240" w:type="dxa"/>
          </w:tcPr>
          <w:p w14:paraId="78222C59" w14:textId="77777777" w:rsidR="00B726D4" w:rsidRPr="00B726D4" w:rsidRDefault="00B726D4" w:rsidP="00B726D4">
            <w:pPr>
              <w:spacing w:line="360" w:lineRule="auto"/>
              <w:contextualSpacing/>
              <w:jc w:val="center"/>
            </w:pPr>
            <w:r w:rsidRPr="00B726D4">
              <w:t>Topping</w:t>
            </w:r>
          </w:p>
        </w:tc>
      </w:tr>
    </w:tbl>
    <w:p w14:paraId="3ECF979E" w14:textId="77777777" w:rsidR="00B726D4" w:rsidRPr="00B726D4" w:rsidRDefault="00B726D4" w:rsidP="00B726D4">
      <w:pPr>
        <w:spacing w:line="360" w:lineRule="auto"/>
        <w:ind w:left="1058"/>
        <w:jc w:val="both"/>
      </w:pPr>
    </w:p>
    <w:p w14:paraId="3CF86D41" w14:textId="77777777" w:rsidR="00B726D4" w:rsidRPr="00B726D4" w:rsidRDefault="00B726D4" w:rsidP="00B726D4">
      <w:pPr>
        <w:numPr>
          <w:ilvl w:val="0"/>
          <w:numId w:val="18"/>
        </w:numPr>
        <w:spacing w:line="360" w:lineRule="auto"/>
        <w:ind w:left="720"/>
        <w:contextualSpacing/>
        <w:jc w:val="both"/>
      </w:pPr>
      <w:r w:rsidRPr="00B726D4">
        <w:t xml:space="preserve">Create query using DML syntax to simulate the transactions process for </w:t>
      </w:r>
      <w:r w:rsidRPr="00B726D4">
        <w:rPr>
          <w:b/>
        </w:rPr>
        <w:t>menu</w:t>
      </w:r>
      <w:r w:rsidRPr="00B726D4">
        <w:t xml:space="preserve"> and </w:t>
      </w:r>
      <w:r w:rsidRPr="00B726D4">
        <w:rPr>
          <w:b/>
        </w:rPr>
        <w:t>souvenir transactions</w:t>
      </w:r>
      <w:r w:rsidRPr="00B726D4">
        <w:t>.</w:t>
      </w:r>
    </w:p>
    <w:p w14:paraId="21841CD3" w14:textId="77777777" w:rsidR="00B726D4" w:rsidRPr="00B726D4" w:rsidRDefault="00B726D4" w:rsidP="00B726D4">
      <w:pPr>
        <w:spacing w:line="360" w:lineRule="auto"/>
        <w:ind w:left="720"/>
        <w:contextualSpacing/>
        <w:jc w:val="both"/>
      </w:pPr>
      <w:r w:rsidRPr="00B726D4">
        <w:rPr>
          <w:b/>
        </w:rPr>
        <w:t>Note</w:t>
      </w:r>
      <w:r w:rsidRPr="00B726D4">
        <w:t xml:space="preserve">: DML syntax to </w:t>
      </w:r>
      <w:r w:rsidRPr="00B726D4">
        <w:rPr>
          <w:b/>
        </w:rPr>
        <w:t>fill database</w:t>
      </w:r>
      <w:r w:rsidRPr="00B726D4">
        <w:t xml:space="preserve"> and DML syntax to </w:t>
      </w:r>
      <w:r w:rsidRPr="00B726D4">
        <w:rPr>
          <w:b/>
        </w:rPr>
        <w:t>simulate</w:t>
      </w:r>
      <w:r w:rsidRPr="00B726D4">
        <w:t xml:space="preserve"> the </w:t>
      </w:r>
      <w:r w:rsidRPr="00B726D4">
        <w:rPr>
          <w:b/>
        </w:rPr>
        <w:t>transactions process</w:t>
      </w:r>
      <w:r w:rsidRPr="00B726D4">
        <w:t xml:space="preserve"> should be a </w:t>
      </w:r>
      <w:r w:rsidRPr="00B726D4">
        <w:rPr>
          <w:b/>
        </w:rPr>
        <w:t>different query</w:t>
      </w:r>
      <w:r w:rsidRPr="00B726D4">
        <w:t>.</w:t>
      </w:r>
    </w:p>
    <w:p w14:paraId="645285B2" w14:textId="77777777" w:rsidR="00B726D4" w:rsidRPr="00B726D4" w:rsidRDefault="00B726D4" w:rsidP="00B726D4">
      <w:pPr>
        <w:numPr>
          <w:ilvl w:val="0"/>
          <w:numId w:val="18"/>
        </w:numPr>
        <w:spacing w:line="360" w:lineRule="auto"/>
        <w:ind w:left="720"/>
        <w:contextualSpacing/>
        <w:jc w:val="both"/>
      </w:pPr>
      <w:r w:rsidRPr="00B726D4">
        <w:t xml:space="preserve">To support database management process in </w:t>
      </w:r>
      <w:r w:rsidRPr="00B726D4">
        <w:rPr>
          <w:b/>
        </w:rPr>
        <w:t>Bakmi WM</w:t>
      </w:r>
      <w:r w:rsidRPr="00B726D4">
        <w:t>,</w:t>
      </w:r>
      <w:r w:rsidRPr="00B726D4">
        <w:rPr>
          <w:b/>
        </w:rPr>
        <w:t xml:space="preserve"> </w:t>
      </w:r>
      <w:r w:rsidRPr="00B726D4">
        <w:t>Martin asked you to provide some query to obtain some important data. The requirements asked are as follows:</w:t>
      </w:r>
    </w:p>
    <w:p w14:paraId="4CDFDC99" w14:textId="77777777" w:rsidR="00B726D4" w:rsidRPr="00B726D4" w:rsidRDefault="00B726D4" w:rsidP="00B726D4">
      <w:pPr>
        <w:spacing w:line="360" w:lineRule="auto"/>
        <w:ind w:left="720"/>
        <w:contextualSpacing/>
        <w:jc w:val="both"/>
      </w:pPr>
    </w:p>
    <w:p w14:paraId="431EB8BE" w14:textId="77777777" w:rsidR="00B726D4" w:rsidRPr="00B726D4" w:rsidRDefault="00B726D4" w:rsidP="00B726D4">
      <w:pPr>
        <w:numPr>
          <w:ilvl w:val="0"/>
          <w:numId w:val="15"/>
        </w:numPr>
        <w:spacing w:line="360" w:lineRule="auto"/>
        <w:ind w:left="993"/>
        <w:contextualSpacing/>
        <w:jc w:val="both"/>
      </w:pPr>
      <w:r w:rsidRPr="00B726D4">
        <w:t>Display CustomerID, CustomerName, and Total Transaction (obtained from the total transaction and ended with ' purchase(s)') for each customer whose name contains 'e' and served by a staff whose name ends with 'n'.</w:t>
      </w:r>
    </w:p>
    <w:p w14:paraId="0CA21EBA" w14:textId="77777777" w:rsidR="00B726D4" w:rsidRPr="00B726D4" w:rsidRDefault="00B726D4" w:rsidP="00B726D4">
      <w:pPr>
        <w:spacing w:line="360" w:lineRule="auto"/>
        <w:ind w:left="993"/>
        <w:contextualSpacing/>
        <w:jc w:val="both"/>
      </w:pPr>
    </w:p>
    <w:p w14:paraId="428186E8" w14:textId="77777777" w:rsidR="00B726D4" w:rsidRPr="00B726D4" w:rsidRDefault="00B726D4" w:rsidP="00B726D4">
      <w:pPr>
        <w:numPr>
          <w:ilvl w:val="0"/>
          <w:numId w:val="15"/>
        </w:numPr>
        <w:spacing w:line="360" w:lineRule="auto"/>
        <w:ind w:left="993"/>
        <w:contextualSpacing/>
        <w:jc w:val="both"/>
      </w:pPr>
      <w:r w:rsidRPr="00B726D4">
        <w:t>Display SouvenirTransactionID, StaffID, CustomerID, and Total Price (obtained by adding 'Rp. ' in front of the sum of multiplication of the souvenir sell price and quantity) for each purchase which customer's name length is more than 10 and the souvenir sell price is greater than 35000.</w:t>
      </w:r>
    </w:p>
    <w:p w14:paraId="7E215B1A" w14:textId="77777777" w:rsidR="00B726D4" w:rsidRPr="00B726D4" w:rsidRDefault="00B726D4" w:rsidP="00B726D4">
      <w:pPr>
        <w:spacing w:line="360" w:lineRule="auto"/>
        <w:ind w:left="993"/>
        <w:contextualSpacing/>
        <w:jc w:val="both"/>
      </w:pPr>
    </w:p>
    <w:p w14:paraId="60B0F911" w14:textId="77777777" w:rsidR="00B726D4" w:rsidRPr="00B726D4" w:rsidRDefault="00B726D4" w:rsidP="00B726D4">
      <w:pPr>
        <w:numPr>
          <w:ilvl w:val="0"/>
          <w:numId w:val="15"/>
        </w:numPr>
        <w:spacing w:line="360" w:lineRule="auto"/>
        <w:ind w:left="993"/>
        <w:contextualSpacing/>
        <w:jc w:val="both"/>
      </w:pPr>
      <w:r w:rsidRPr="00B726D4">
        <w:t>Display MenuTransactionID, CustomerName, MenuTransactionDate (obtained from MenuTransactionDate with 'dd-mm-yyyy' format), Total Product (obtained from the number of products) and Total Quantity (obtained from the sum of all product's quantities) for every menu transaction which occurred at even day and the customer's name consists of at least 2 words</w:t>
      </w:r>
      <w:r w:rsidRPr="00B726D4">
        <w:tab/>
      </w:r>
    </w:p>
    <w:p w14:paraId="004FEE80" w14:textId="77777777" w:rsidR="00B726D4" w:rsidRPr="00B726D4" w:rsidRDefault="00B726D4" w:rsidP="00B726D4">
      <w:pPr>
        <w:spacing w:line="360" w:lineRule="auto"/>
        <w:ind w:left="993"/>
        <w:contextualSpacing/>
        <w:jc w:val="both"/>
      </w:pPr>
    </w:p>
    <w:p w14:paraId="157D5881" w14:textId="77777777" w:rsidR="00B726D4" w:rsidRPr="00B726D4" w:rsidRDefault="00B726D4" w:rsidP="00B726D4">
      <w:pPr>
        <w:numPr>
          <w:ilvl w:val="0"/>
          <w:numId w:val="15"/>
        </w:numPr>
        <w:spacing w:line="360" w:lineRule="auto"/>
        <w:ind w:left="993"/>
        <w:contextualSpacing/>
        <w:jc w:val="both"/>
      </w:pPr>
      <w:r w:rsidRPr="00B726D4">
        <w:t>Display SouvenirTransactionID, Staff First Name (obtained from the first name of the staff), Total Product (obtained from the count of product), and Total Quantity (obtained from the sum of quantity) for every souvenir transaction which staff's name consists of more than one word and staff's salary is more than 10000000</w:t>
      </w:r>
    </w:p>
    <w:p w14:paraId="04B90298" w14:textId="77777777" w:rsidR="00B726D4" w:rsidRPr="00B726D4" w:rsidRDefault="00B726D4" w:rsidP="00B726D4">
      <w:pPr>
        <w:spacing w:line="360" w:lineRule="auto"/>
        <w:ind w:left="993"/>
        <w:contextualSpacing/>
        <w:jc w:val="both"/>
      </w:pPr>
    </w:p>
    <w:p w14:paraId="48A525C4" w14:textId="77777777" w:rsidR="00B726D4" w:rsidRPr="00B726D4" w:rsidRDefault="00B726D4" w:rsidP="00B726D4">
      <w:pPr>
        <w:numPr>
          <w:ilvl w:val="0"/>
          <w:numId w:val="15"/>
        </w:numPr>
        <w:spacing w:line="360" w:lineRule="auto"/>
        <w:ind w:left="993"/>
        <w:contextualSpacing/>
        <w:jc w:val="both"/>
      </w:pPr>
      <w:r w:rsidRPr="00B726D4">
        <w:t xml:space="preserve">Display unique SouvenirTransactionID, StaffName, SouvenirTransactionDate (obtained from SouvenirTransactionDate with 'dd-mm-yyyy' format), Salary (obtained by adding ‘Rp. ’ </w:t>
      </w:r>
      <w:r w:rsidRPr="00B726D4">
        <w:lastRenderedPageBreak/>
        <w:t>in front of the StaffSalary) for every menu transaction which has a souvenir which buy price is more than 10000 and handled by a staff whose salary is more than average.</w:t>
      </w:r>
    </w:p>
    <w:p w14:paraId="02A6A41C" w14:textId="77777777" w:rsidR="00B726D4" w:rsidRPr="00B726D4" w:rsidRDefault="00B726D4" w:rsidP="00B726D4">
      <w:pPr>
        <w:spacing w:line="360" w:lineRule="auto"/>
        <w:ind w:left="993"/>
        <w:contextualSpacing/>
        <w:jc w:val="both"/>
      </w:pPr>
      <w:r w:rsidRPr="00B726D4">
        <w:t>(</w:t>
      </w:r>
      <w:r w:rsidRPr="00B726D4">
        <w:rPr>
          <w:b/>
        </w:rPr>
        <w:t>alias subquery</w:t>
      </w:r>
      <w:r w:rsidRPr="00B726D4">
        <w:t>)</w:t>
      </w:r>
    </w:p>
    <w:p w14:paraId="4DF26BEF" w14:textId="77777777" w:rsidR="00B726D4" w:rsidRPr="00B726D4" w:rsidRDefault="00B726D4" w:rsidP="00B726D4">
      <w:pPr>
        <w:spacing w:line="360" w:lineRule="auto"/>
        <w:ind w:left="993"/>
        <w:contextualSpacing/>
        <w:jc w:val="both"/>
      </w:pPr>
    </w:p>
    <w:p w14:paraId="68239EA5" w14:textId="77777777" w:rsidR="00B726D4" w:rsidRPr="00B726D4" w:rsidRDefault="00B726D4" w:rsidP="00B726D4">
      <w:pPr>
        <w:numPr>
          <w:ilvl w:val="0"/>
          <w:numId w:val="15"/>
        </w:numPr>
        <w:spacing w:line="360" w:lineRule="auto"/>
        <w:ind w:left="993"/>
        <w:contextualSpacing/>
        <w:jc w:val="both"/>
      </w:pPr>
      <w:r w:rsidRPr="00B726D4">
        <w:t>Display StaffName, MenuName, MenuTransactionDate (obtained from SouvenirTransactionDate with 'dd-mm-yyyy' format), Staff Local Phone (obtained by replacing StaffPhone first character into ‘+62’) for every menu transaction which is served by female staff and menu price is higher than the average sell price of all souvenirs.</w:t>
      </w:r>
    </w:p>
    <w:p w14:paraId="398A0339" w14:textId="77777777" w:rsidR="00B726D4" w:rsidRPr="00B726D4" w:rsidRDefault="00B726D4" w:rsidP="00B726D4">
      <w:pPr>
        <w:spacing w:line="360" w:lineRule="auto"/>
        <w:ind w:left="993"/>
        <w:contextualSpacing/>
        <w:jc w:val="both"/>
      </w:pPr>
      <w:r w:rsidRPr="00B726D4">
        <w:t>(</w:t>
      </w:r>
      <w:r w:rsidRPr="00B726D4">
        <w:rPr>
          <w:b/>
        </w:rPr>
        <w:t>alias subquery</w:t>
      </w:r>
      <w:r w:rsidRPr="00B726D4">
        <w:t>)</w:t>
      </w:r>
    </w:p>
    <w:p w14:paraId="7EAA6F08" w14:textId="77777777" w:rsidR="00B726D4" w:rsidRPr="00B726D4" w:rsidRDefault="00B726D4" w:rsidP="00B726D4">
      <w:pPr>
        <w:spacing w:line="360" w:lineRule="auto"/>
        <w:ind w:left="993"/>
        <w:contextualSpacing/>
        <w:jc w:val="both"/>
      </w:pPr>
    </w:p>
    <w:p w14:paraId="6B727120" w14:textId="77777777" w:rsidR="00B726D4" w:rsidRPr="00B726D4" w:rsidRDefault="00B726D4" w:rsidP="00B726D4">
      <w:pPr>
        <w:numPr>
          <w:ilvl w:val="0"/>
          <w:numId w:val="15"/>
        </w:numPr>
        <w:spacing w:line="360" w:lineRule="auto"/>
        <w:ind w:left="993"/>
        <w:contextualSpacing/>
        <w:jc w:val="both"/>
      </w:pPr>
      <w:r w:rsidRPr="00B726D4">
        <w:t>Display SouvenirTransactionID, Capitalized Customer Name (obtained from the uppercase of the customer's name), and Total Quantity (obtained from the sum of quantity purchased and ended with ' pc(s)') for every souvenir transaction which id number is odd and has total quantity purchased higher than the maximum quantity of all souvenir transaction.</w:t>
      </w:r>
    </w:p>
    <w:p w14:paraId="206AD622" w14:textId="77777777" w:rsidR="00B726D4" w:rsidRPr="00B726D4" w:rsidRDefault="00B726D4" w:rsidP="00B726D4">
      <w:pPr>
        <w:spacing w:line="360" w:lineRule="auto"/>
        <w:ind w:left="993"/>
        <w:contextualSpacing/>
        <w:jc w:val="both"/>
      </w:pPr>
      <w:r w:rsidRPr="00B726D4">
        <w:t>(</w:t>
      </w:r>
      <w:r w:rsidRPr="00B726D4">
        <w:rPr>
          <w:b/>
        </w:rPr>
        <w:t>alias subquery</w:t>
      </w:r>
      <w:r w:rsidRPr="00B726D4">
        <w:t>)</w:t>
      </w:r>
      <w:r w:rsidRPr="00B726D4">
        <w:br w:type="page"/>
      </w:r>
    </w:p>
    <w:p w14:paraId="3DA5936B" w14:textId="77777777" w:rsidR="00B726D4" w:rsidRPr="00B726D4" w:rsidRDefault="00B726D4" w:rsidP="00B726D4">
      <w:pPr>
        <w:numPr>
          <w:ilvl w:val="0"/>
          <w:numId w:val="15"/>
        </w:numPr>
        <w:spacing w:line="360" w:lineRule="auto"/>
        <w:ind w:left="993"/>
        <w:contextualSpacing/>
        <w:jc w:val="both"/>
      </w:pPr>
      <w:r w:rsidRPr="00B726D4">
        <w:lastRenderedPageBreak/>
        <w:t>Display Staff Number (obtained from replacing the 'SF' in StaffID with 'Staff '), StaffName, StaffPositionName, and Total Quantity (obtained from the sum of quantity purchased) for every menu transaction which total quantity is less than or equals to the minimum purchase quantity in every purchase that occurred between the 16th and 25th day of the month.</w:t>
      </w:r>
    </w:p>
    <w:p w14:paraId="14154B23" w14:textId="77777777" w:rsidR="00B726D4" w:rsidRPr="00B726D4" w:rsidRDefault="00B726D4" w:rsidP="00B726D4">
      <w:pPr>
        <w:spacing w:line="360" w:lineRule="auto"/>
        <w:ind w:left="993"/>
        <w:contextualSpacing/>
        <w:jc w:val="both"/>
      </w:pPr>
      <w:r w:rsidRPr="00B726D4">
        <w:t>(</w:t>
      </w:r>
      <w:r w:rsidRPr="00B726D4">
        <w:rPr>
          <w:b/>
        </w:rPr>
        <w:t>alias subquery</w:t>
      </w:r>
      <w:r w:rsidRPr="00B726D4">
        <w:t>)</w:t>
      </w:r>
    </w:p>
    <w:p w14:paraId="0FF03A56" w14:textId="77777777" w:rsidR="00B726D4" w:rsidRPr="00B726D4" w:rsidRDefault="00B726D4" w:rsidP="00B726D4">
      <w:pPr>
        <w:spacing w:line="360" w:lineRule="auto"/>
        <w:ind w:left="993"/>
        <w:contextualSpacing/>
        <w:jc w:val="both"/>
      </w:pPr>
    </w:p>
    <w:p w14:paraId="0DFAA6B3" w14:textId="77777777" w:rsidR="00B726D4" w:rsidRPr="00B726D4" w:rsidRDefault="00B726D4" w:rsidP="00B726D4">
      <w:pPr>
        <w:numPr>
          <w:ilvl w:val="0"/>
          <w:numId w:val="15"/>
        </w:numPr>
        <w:spacing w:line="360" w:lineRule="auto"/>
        <w:ind w:left="993"/>
        <w:contextualSpacing/>
        <w:jc w:val="both"/>
      </w:pPr>
      <w:r w:rsidRPr="00B726D4">
        <w:t>Create a view named 'CustomerMenuPurchaseViewer' to display CustomerID, CustomerName, CustomerEmail, Maximum Quantity (obtained from the maximum quantity purchased), and Minimum Quantity (obtained from the minimum quantity purchased) for every customer whose id is even and the maximum quantity doesn't equal to its minimum quantity.</w:t>
      </w:r>
    </w:p>
    <w:p w14:paraId="63D9D001" w14:textId="77777777" w:rsidR="00B726D4" w:rsidRPr="00B726D4" w:rsidRDefault="00B726D4" w:rsidP="00B726D4">
      <w:pPr>
        <w:spacing w:line="360" w:lineRule="auto"/>
        <w:ind w:left="993"/>
        <w:contextualSpacing/>
        <w:jc w:val="both"/>
      </w:pPr>
    </w:p>
    <w:p w14:paraId="360DB24C" w14:textId="77777777" w:rsidR="00B726D4" w:rsidRPr="00B726D4" w:rsidRDefault="00B726D4" w:rsidP="00B726D4">
      <w:pPr>
        <w:numPr>
          <w:ilvl w:val="0"/>
          <w:numId w:val="15"/>
        </w:numPr>
        <w:spacing w:line="360" w:lineRule="auto"/>
        <w:ind w:left="993"/>
        <w:contextualSpacing/>
        <w:jc w:val="both"/>
      </w:pPr>
      <w:r w:rsidRPr="00B726D4">
        <w:t>Create a view named 'StaffSouvenirSellingViewer' to display StaffID, StaffName, StaffAddress, and Total Price (obtained by the sum of quantity purchased times souvenir sell price) for every staff whose address consists of at least 3 words and the minimum quantity purchased is more than 5.</w:t>
      </w:r>
    </w:p>
    <w:p w14:paraId="467DD1B8" w14:textId="77777777" w:rsidR="00B726D4" w:rsidRPr="00B726D4" w:rsidRDefault="00B726D4" w:rsidP="00B726D4">
      <w:pPr>
        <w:spacing w:line="360" w:lineRule="auto"/>
        <w:jc w:val="both"/>
        <w:rPr>
          <w:b/>
        </w:rPr>
      </w:pPr>
    </w:p>
    <w:p w14:paraId="63E35DF4" w14:textId="77777777" w:rsidR="00B726D4" w:rsidRPr="00B726D4" w:rsidRDefault="00B726D4" w:rsidP="00B726D4">
      <w:pPr>
        <w:spacing w:line="360" w:lineRule="auto"/>
        <w:jc w:val="both"/>
      </w:pPr>
      <w:r w:rsidRPr="00B726D4">
        <w:rPr>
          <w:b/>
        </w:rPr>
        <w:t>File that must be collected</w:t>
      </w:r>
      <w:r w:rsidRPr="00B726D4">
        <w:t>:</w:t>
      </w:r>
    </w:p>
    <w:p w14:paraId="249838E0" w14:textId="77777777" w:rsidR="00B726D4" w:rsidRPr="00B726D4" w:rsidRDefault="00B726D4" w:rsidP="00B726D4">
      <w:pPr>
        <w:numPr>
          <w:ilvl w:val="0"/>
          <w:numId w:val="21"/>
        </w:numPr>
        <w:spacing w:line="360" w:lineRule="auto"/>
        <w:contextualSpacing/>
        <w:jc w:val="both"/>
      </w:pPr>
      <w:r w:rsidRPr="00B726D4">
        <w:t>Entity Relationship Diagram (.vpp, .png)</w:t>
      </w:r>
    </w:p>
    <w:p w14:paraId="7ECABE0A" w14:textId="77777777" w:rsidR="00B726D4" w:rsidRPr="00B726D4" w:rsidRDefault="00B726D4" w:rsidP="00B726D4">
      <w:pPr>
        <w:numPr>
          <w:ilvl w:val="0"/>
          <w:numId w:val="21"/>
        </w:numPr>
        <w:spacing w:line="360" w:lineRule="auto"/>
        <w:contextualSpacing/>
        <w:jc w:val="both"/>
      </w:pPr>
      <w:r w:rsidRPr="00B726D4">
        <w:t>Query to create the database system. (.sql)</w:t>
      </w:r>
    </w:p>
    <w:p w14:paraId="42E98F93" w14:textId="77777777" w:rsidR="00B726D4" w:rsidRPr="00B726D4" w:rsidRDefault="00B726D4" w:rsidP="00B726D4">
      <w:pPr>
        <w:numPr>
          <w:ilvl w:val="0"/>
          <w:numId w:val="21"/>
        </w:numPr>
        <w:spacing w:line="360" w:lineRule="auto"/>
        <w:contextualSpacing/>
        <w:jc w:val="both"/>
      </w:pPr>
      <w:r w:rsidRPr="00B726D4">
        <w:t>Query to insert data into tables. (.sql)</w:t>
      </w:r>
    </w:p>
    <w:p w14:paraId="1535E3AE" w14:textId="77777777" w:rsidR="00B726D4" w:rsidRPr="00B726D4" w:rsidRDefault="00B726D4" w:rsidP="00B726D4">
      <w:pPr>
        <w:numPr>
          <w:ilvl w:val="0"/>
          <w:numId w:val="21"/>
        </w:numPr>
        <w:spacing w:line="360" w:lineRule="auto"/>
        <w:contextualSpacing/>
        <w:jc w:val="both"/>
      </w:pPr>
      <w:r w:rsidRPr="00B726D4">
        <w:t>Query to simulate the transactions processes. (.sql)</w:t>
      </w:r>
    </w:p>
    <w:p w14:paraId="4F6C458E" w14:textId="77777777" w:rsidR="00B726D4" w:rsidRPr="00B726D4" w:rsidRDefault="00B726D4" w:rsidP="00B726D4">
      <w:pPr>
        <w:numPr>
          <w:ilvl w:val="0"/>
          <w:numId w:val="21"/>
        </w:numPr>
        <w:spacing w:line="360" w:lineRule="auto"/>
        <w:contextualSpacing/>
        <w:jc w:val="both"/>
      </w:pPr>
      <w:r w:rsidRPr="00B726D4">
        <w:t>Query to answer the 10 cases. (.sql)</w:t>
      </w:r>
    </w:p>
    <w:p w14:paraId="573DA4DC" w14:textId="72EA6815" w:rsidR="00680630" w:rsidRDefault="00680630">
      <w:pPr>
        <w:rPr>
          <w:lang w:val="id-ID"/>
        </w:rPr>
      </w:pPr>
    </w:p>
    <w:p w14:paraId="3B425172" w14:textId="77777777" w:rsidR="00680630" w:rsidRDefault="00680630" w:rsidP="00680630">
      <w:pPr>
        <w:spacing w:line="360" w:lineRule="auto"/>
        <w:jc w:val="both"/>
        <w:rPr>
          <w:rStyle w:val="longtext"/>
          <w:shd w:val="clear" w:color="auto" w:fill="FFFFFF"/>
        </w:rPr>
      </w:pPr>
      <w:r>
        <w:rPr>
          <w:rStyle w:val="longtext"/>
          <w:shd w:val="clear" w:color="auto" w:fill="FFFFFF"/>
        </w:rPr>
        <w:t>Here are the rules that you must follow to create your project:</w:t>
      </w:r>
    </w:p>
    <w:p w14:paraId="7A3B5941" w14:textId="77777777" w:rsidR="00680630" w:rsidRPr="008968F1" w:rsidRDefault="00680630" w:rsidP="00680630">
      <w:pPr>
        <w:numPr>
          <w:ilvl w:val="0"/>
          <w:numId w:val="12"/>
        </w:numPr>
        <w:tabs>
          <w:tab w:val="clear" w:pos="3600"/>
          <w:tab w:val="num" w:pos="360"/>
        </w:tabs>
        <w:spacing w:line="360" w:lineRule="auto"/>
        <w:ind w:left="360"/>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r w:rsidRPr="005F7D1E">
        <w:rPr>
          <w:b/>
        </w:rPr>
        <w:t>Sistem Praktikum</w:t>
      </w:r>
      <w:r>
        <w:rPr>
          <w:b/>
        </w:rPr>
        <w:t xml:space="preserve"> </w:t>
      </w:r>
      <w:r>
        <w:t>that can be downloaded from Binusmaya</w:t>
      </w:r>
    </w:p>
    <w:p w14:paraId="51DC0075" w14:textId="41B0040A" w:rsidR="00680630" w:rsidRPr="00B92A72" w:rsidRDefault="00680630" w:rsidP="00680630">
      <w:pPr>
        <w:numPr>
          <w:ilvl w:val="0"/>
          <w:numId w:val="12"/>
        </w:numPr>
        <w:tabs>
          <w:tab w:val="clear" w:pos="3600"/>
          <w:tab w:val="num" w:pos="360"/>
        </w:tabs>
        <w:spacing w:line="360" w:lineRule="auto"/>
        <w:ind w:left="360"/>
        <w:jc w:val="both"/>
        <w:rPr>
          <w:rStyle w:val="longtext"/>
          <w:color w:val="FF0000"/>
        </w:rPr>
      </w:pPr>
      <w:r w:rsidRPr="00B41D5A">
        <w:rPr>
          <w:color w:val="000000"/>
        </w:rPr>
        <w:t>Use the techniques taught during practicum</w:t>
      </w:r>
    </w:p>
    <w:p w14:paraId="000A6D70" w14:textId="77777777" w:rsidR="00680630" w:rsidRPr="00B92A72" w:rsidRDefault="00680630" w:rsidP="00680630">
      <w:pPr>
        <w:numPr>
          <w:ilvl w:val="0"/>
          <w:numId w:val="12"/>
        </w:numPr>
        <w:tabs>
          <w:tab w:val="clear" w:pos="3600"/>
          <w:tab w:val="num" w:pos="360"/>
        </w:tabs>
        <w:spacing w:line="360" w:lineRule="auto"/>
        <w:ind w:left="360"/>
        <w:jc w:val="both"/>
        <w:rPr>
          <w:rStyle w:val="longtext"/>
          <w:color w:val="000000"/>
        </w:rPr>
      </w:pPr>
      <w:r w:rsidRPr="00B92A72">
        <w:rPr>
          <w:color w:val="000000"/>
        </w:rPr>
        <w:t xml:space="preserve">Collect appropriate files for this subject based on </w:t>
      </w:r>
      <w:r w:rsidRPr="00B92A72">
        <w:rPr>
          <w:b/>
        </w:rPr>
        <w:t xml:space="preserve">Sistem Praktikum </w:t>
      </w:r>
      <w:r w:rsidRPr="00B92A72">
        <w:t>that can be downloaded from Binusmaya</w:t>
      </w:r>
    </w:p>
    <w:p w14:paraId="2B150881" w14:textId="77777777" w:rsidR="00680630" w:rsidRPr="00B92A72" w:rsidRDefault="00680630" w:rsidP="00680630">
      <w:pPr>
        <w:numPr>
          <w:ilvl w:val="0"/>
          <w:numId w:val="12"/>
        </w:numPr>
        <w:tabs>
          <w:tab w:val="clear" w:pos="3600"/>
          <w:tab w:val="num" w:pos="360"/>
        </w:tabs>
        <w:spacing w:line="360" w:lineRule="auto"/>
        <w:ind w:left="360"/>
        <w:jc w:val="both"/>
        <w:rPr>
          <w:rStyle w:val="longtext"/>
          <w:color w:val="FF0000"/>
        </w:rPr>
      </w:pPr>
      <w:r w:rsidRPr="00B92A72">
        <w:rPr>
          <w:rStyle w:val="longtext"/>
          <w:shd w:val="clear" w:color="auto" w:fill="FFFFFF"/>
        </w:rPr>
        <w:t>Include the other files that can support your project, such as:</w:t>
      </w:r>
    </w:p>
    <w:p w14:paraId="60F3F3C9" w14:textId="77777777" w:rsidR="00680630" w:rsidRPr="003C0C93" w:rsidRDefault="00680630" w:rsidP="00680630">
      <w:pPr>
        <w:numPr>
          <w:ilvl w:val="1"/>
          <w:numId w:val="12"/>
        </w:numPr>
        <w:spacing w:line="360" w:lineRule="auto"/>
        <w:jc w:val="both"/>
        <w:rPr>
          <w:rStyle w:val="longtext"/>
          <w:color w:val="000000"/>
        </w:rPr>
      </w:pPr>
      <w:r w:rsidRPr="003C0C93">
        <w:rPr>
          <w:rStyle w:val="longtext"/>
          <w:color w:val="000000"/>
        </w:rPr>
        <w:t>All files in your project</w:t>
      </w:r>
    </w:p>
    <w:p w14:paraId="09DC52F8" w14:textId="77777777" w:rsidR="00680630" w:rsidRPr="003C0C93" w:rsidRDefault="00680630" w:rsidP="00680630">
      <w:pPr>
        <w:numPr>
          <w:ilvl w:val="1"/>
          <w:numId w:val="12"/>
        </w:numPr>
        <w:spacing w:line="360" w:lineRule="auto"/>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6467AB9D" w14:textId="77777777" w:rsidR="00680630" w:rsidRPr="00680630" w:rsidRDefault="00680630" w:rsidP="00680630">
      <w:pPr>
        <w:numPr>
          <w:ilvl w:val="1"/>
          <w:numId w:val="12"/>
        </w:numPr>
        <w:spacing w:line="360" w:lineRule="auto"/>
        <w:jc w:val="both"/>
        <w:rPr>
          <w:rStyle w:val="longtext"/>
          <w:color w:val="000000"/>
        </w:rPr>
      </w:pPr>
      <w:r w:rsidRPr="00680630">
        <w:rPr>
          <w:rStyle w:val="longtext"/>
          <w:color w:val="000000"/>
        </w:rPr>
        <w:lastRenderedPageBreak/>
        <w:t>*.DOC file (documentation of your project) that contains the reference links of additional files (image, audio, video, etc.) used in your project</w:t>
      </w:r>
    </w:p>
    <w:p w14:paraId="25A7EE82" w14:textId="77777777" w:rsidR="00680630" w:rsidRPr="00A32343" w:rsidRDefault="00680630"/>
    <w:sectPr w:rsidR="00680630"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523D7" w14:textId="77777777" w:rsidR="00E80189" w:rsidRDefault="00E80189" w:rsidP="00273E4A">
      <w:r>
        <w:separator/>
      </w:r>
    </w:p>
  </w:endnote>
  <w:endnote w:type="continuationSeparator" w:id="0">
    <w:p w14:paraId="47862F90" w14:textId="77777777" w:rsidR="00E80189" w:rsidRDefault="00E80189"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84BA0" w14:textId="77777777" w:rsidR="00E80189" w:rsidRDefault="00E80189" w:rsidP="00273E4A">
      <w:r>
        <w:separator/>
      </w:r>
    </w:p>
  </w:footnote>
  <w:footnote w:type="continuationSeparator" w:id="0">
    <w:p w14:paraId="5091E622" w14:textId="77777777" w:rsidR="00E80189" w:rsidRDefault="00E80189"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0E9BE9B4" w:rsidR="005D0782" w:rsidRPr="00680630" w:rsidRDefault="00680630" w:rsidP="005D0782">
          <w:pPr>
            <w:pStyle w:val="Header"/>
            <w:tabs>
              <w:tab w:val="clear" w:pos="9360"/>
            </w:tabs>
            <w:rPr>
              <w:b/>
              <w:sz w:val="20"/>
            </w:rPr>
          </w:pPr>
          <w:r>
            <w:rPr>
              <w:b/>
              <w:sz w:val="20"/>
            </w:rPr>
            <w:t>200921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F2F69"/>
    <w:multiLevelType w:val="hybridMultilevel"/>
    <w:tmpl w:val="002E4A6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7E418F1"/>
    <w:multiLevelType w:val="hybridMultilevel"/>
    <w:tmpl w:val="FB36D0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0A13CA0"/>
    <w:multiLevelType w:val="hybridMultilevel"/>
    <w:tmpl w:val="1D605CE4"/>
    <w:lvl w:ilvl="0" w:tplc="04210001">
      <w:start w:val="1"/>
      <w:numFmt w:val="bullet"/>
      <w:lvlText w:val=""/>
      <w:lvlJc w:val="left"/>
      <w:pPr>
        <w:ind w:left="36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9"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num>
  <w:num w:numId="2">
    <w:abstractNumId w:val="8"/>
  </w:num>
  <w:num w:numId="3">
    <w:abstractNumId w:val="14"/>
  </w:num>
  <w:num w:numId="4">
    <w:abstractNumId w:val="9"/>
  </w:num>
  <w:num w:numId="5">
    <w:abstractNumId w:val="17"/>
  </w:num>
  <w:num w:numId="6">
    <w:abstractNumId w:val="13"/>
  </w:num>
  <w:num w:numId="7">
    <w:abstractNumId w:val="18"/>
  </w:num>
  <w:num w:numId="8">
    <w:abstractNumId w:val="2"/>
  </w:num>
  <w:num w:numId="9">
    <w:abstractNumId w:val="5"/>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7"/>
  </w:num>
  <w:num w:numId="14">
    <w:abstractNumId w:val="6"/>
  </w:num>
  <w:num w:numId="15">
    <w:abstractNumId w:val="0"/>
  </w:num>
  <w:num w:numId="16">
    <w:abstractNumId w:val="4"/>
  </w:num>
  <w:num w:numId="17">
    <w:abstractNumId w:val="16"/>
  </w:num>
  <w:num w:numId="18">
    <w:abstractNumId w:val="19"/>
  </w:num>
  <w:num w:numId="19">
    <w:abstractNumId w:val="11"/>
  </w:num>
  <w:num w:numId="20">
    <w:abstractNumId w:val="10"/>
  </w:num>
  <w:num w:numId="21">
    <w:abstractNumId w:val="1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5A6"/>
    <w:rsid w:val="001A300E"/>
    <w:rsid w:val="001B3A2E"/>
    <w:rsid w:val="001D4810"/>
    <w:rsid w:val="001E4042"/>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7AD"/>
    <w:rsid w:val="003C0A29"/>
    <w:rsid w:val="003C1CE6"/>
    <w:rsid w:val="003D7084"/>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1E70"/>
    <w:rsid w:val="004A6F1F"/>
    <w:rsid w:val="004B47B5"/>
    <w:rsid w:val="004B6AFE"/>
    <w:rsid w:val="004C0F0C"/>
    <w:rsid w:val="004D176C"/>
    <w:rsid w:val="004E7352"/>
    <w:rsid w:val="00520E03"/>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35EE5"/>
    <w:rsid w:val="00643F75"/>
    <w:rsid w:val="00664137"/>
    <w:rsid w:val="0067443D"/>
    <w:rsid w:val="00680630"/>
    <w:rsid w:val="006D36BC"/>
    <w:rsid w:val="006F4D80"/>
    <w:rsid w:val="00701ECA"/>
    <w:rsid w:val="00720962"/>
    <w:rsid w:val="0072245D"/>
    <w:rsid w:val="00737595"/>
    <w:rsid w:val="00787247"/>
    <w:rsid w:val="007955AD"/>
    <w:rsid w:val="007B5A6A"/>
    <w:rsid w:val="007C1C37"/>
    <w:rsid w:val="007D1546"/>
    <w:rsid w:val="007E0EE7"/>
    <w:rsid w:val="00810737"/>
    <w:rsid w:val="00811C48"/>
    <w:rsid w:val="00815DB3"/>
    <w:rsid w:val="0083459F"/>
    <w:rsid w:val="0083780E"/>
    <w:rsid w:val="008674E6"/>
    <w:rsid w:val="00870EEE"/>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372F"/>
    <w:rsid w:val="00932B6E"/>
    <w:rsid w:val="0093677F"/>
    <w:rsid w:val="00937B93"/>
    <w:rsid w:val="00944ADA"/>
    <w:rsid w:val="009568C5"/>
    <w:rsid w:val="00961A2D"/>
    <w:rsid w:val="0097243E"/>
    <w:rsid w:val="00973849"/>
    <w:rsid w:val="009832E4"/>
    <w:rsid w:val="009A2464"/>
    <w:rsid w:val="009A3737"/>
    <w:rsid w:val="009C7801"/>
    <w:rsid w:val="009E29D9"/>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726D4"/>
    <w:rsid w:val="00B81979"/>
    <w:rsid w:val="00B948DA"/>
    <w:rsid w:val="00B9609E"/>
    <w:rsid w:val="00BC6DE8"/>
    <w:rsid w:val="00BE0705"/>
    <w:rsid w:val="00BF2997"/>
    <w:rsid w:val="00BF7C45"/>
    <w:rsid w:val="00C25F66"/>
    <w:rsid w:val="00C44051"/>
    <w:rsid w:val="00C525FC"/>
    <w:rsid w:val="00C56C03"/>
    <w:rsid w:val="00C57A8A"/>
    <w:rsid w:val="00C57FE8"/>
    <w:rsid w:val="00C6549A"/>
    <w:rsid w:val="00C8483C"/>
    <w:rsid w:val="00C915BF"/>
    <w:rsid w:val="00CB3B33"/>
    <w:rsid w:val="00CB736B"/>
    <w:rsid w:val="00CD64BC"/>
    <w:rsid w:val="00CF11B0"/>
    <w:rsid w:val="00D22C95"/>
    <w:rsid w:val="00D30822"/>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335DA"/>
    <w:rsid w:val="00E36B77"/>
    <w:rsid w:val="00E36EA8"/>
    <w:rsid w:val="00E502A7"/>
    <w:rsid w:val="00E642BF"/>
    <w:rsid w:val="00E660C4"/>
    <w:rsid w:val="00E80189"/>
    <w:rsid w:val="00E83F0C"/>
    <w:rsid w:val="00EB5190"/>
    <w:rsid w:val="00EB7CD4"/>
    <w:rsid w:val="00ED5890"/>
    <w:rsid w:val="00EF17AC"/>
    <w:rsid w:val="00F22A92"/>
    <w:rsid w:val="00F2595B"/>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unhideWhenUsed/>
    <w:rsid w:val="000F057A"/>
    <w:rPr>
      <w:sz w:val="20"/>
      <w:szCs w:val="20"/>
    </w:rPr>
  </w:style>
  <w:style w:type="character" w:customStyle="1" w:styleId="CommentTextChar">
    <w:name w:val="Comment Text Char"/>
    <w:basedOn w:val="DefaultParagraphFont"/>
    <w:link w:val="CommentText"/>
    <w:uiPriority w:val="99"/>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7D1546"/>
    <w:pPr>
      <w:spacing w:after="160" w:line="259" w:lineRule="auto"/>
      <w:ind w:left="720"/>
      <w:contextualSpacing/>
    </w:pPr>
    <w:rPr>
      <w:rFonts w:asciiTheme="minorHAnsi" w:hAnsiTheme="minorHAnsi" w:cstheme="minorBidi"/>
      <w:sz w:val="22"/>
      <w:szCs w:val="22"/>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990645677">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5</TotalTime>
  <Pages>9</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DANNY WISELEE</cp:lastModifiedBy>
  <cp:revision>11</cp:revision>
  <dcterms:created xsi:type="dcterms:W3CDTF">2017-10-20T05:51:00Z</dcterms:created>
  <dcterms:modified xsi:type="dcterms:W3CDTF">2021-09-14T05:50:00Z</dcterms:modified>
</cp:coreProperties>
</file>